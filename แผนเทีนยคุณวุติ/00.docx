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BF3C" w14:textId="77777777" w:rsidR="0091380F" w:rsidRPr="001E1227" w:rsidRDefault="00152086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1E1227">
        <w:rPr>
          <w:rFonts w:ascii="TH SarabunPSK" w:hAnsi="TH SarabunPSK" w:cs="TH SarabunPSK"/>
          <w:noProof/>
        </w:rPr>
        <w:drawing>
          <wp:anchor distT="0" distB="0" distL="0" distR="0" simplePos="0" relativeHeight="251658240" behindDoc="1" locked="0" layoutInCell="1" hidden="0" allowOverlap="1" wp14:anchorId="3CD3EA14" wp14:editId="28C7E658">
            <wp:simplePos x="0" y="0"/>
            <wp:positionH relativeFrom="column">
              <wp:posOffset>2514600</wp:posOffset>
            </wp:positionH>
            <wp:positionV relativeFrom="paragraph">
              <wp:posOffset>-457199</wp:posOffset>
            </wp:positionV>
            <wp:extent cx="954405" cy="954405"/>
            <wp:effectExtent l="0" t="0" r="0" b="0"/>
            <wp:wrapNone/>
            <wp:docPr id="15" name="image1.gif" descr="http://mdec.e-tech.ac.th/etechsong/image/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mdec.e-tech.ac.th/etechsong/image/logo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3721C2" w14:textId="77777777" w:rsidR="0091380F" w:rsidRPr="001E1227" w:rsidRDefault="0091380F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F16FBD2" w14:textId="77777777" w:rsidR="0091380F" w:rsidRPr="001E1227" w:rsidRDefault="0091380F" w:rsidP="0062493A">
      <w:pPr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FC79A27" w14:textId="77777777" w:rsidR="0091380F" w:rsidRPr="001E1227" w:rsidRDefault="00152086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วิทยาลัยเทคโนโลยีภาคตะวันออก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(</w:t>
      </w: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อีเทค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)</w:t>
      </w:r>
    </w:p>
    <w:p w14:paraId="0771B58B" w14:textId="77777777" w:rsidR="0091380F" w:rsidRPr="001E1227" w:rsidRDefault="00152086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แผนการสอน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/ </w:t>
      </w: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แผนการจัดการเรียนรู้โมดูลฐานสมรรถนะอาชีพ</w:t>
      </w:r>
      <w:proofErr w:type="spellEnd"/>
    </w:p>
    <w:p w14:paraId="304E5423" w14:textId="79C41FCF" w:rsidR="0091380F" w:rsidRPr="001E1227" w:rsidRDefault="00152086" w:rsidP="0062493A">
      <w:pPr>
        <w:spacing w:before="160"/>
        <w:jc w:val="center"/>
        <w:rPr>
          <w:rFonts w:ascii="TH SarabunPSK" w:eastAsia="Sarabun" w:hAnsi="TH SarabunPSK" w:cs="TH SarabunPSK" w:hint="cs"/>
          <w:b/>
          <w:color w:val="000000"/>
          <w:sz w:val="36"/>
          <w:szCs w:val="36"/>
          <w:cs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หลักสูตรประกาศนียบัตรวิชาชีพชั้นสูง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</w:t>
      </w: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พุทธศักราช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</w:t>
      </w:r>
      <w:r w:rsidR="001E1227" w:rsidRPr="001E1227">
        <w:rPr>
          <w:rFonts w:ascii="TH SarabunPSK" w:eastAsia="Sarabun" w:hAnsi="TH SarabunPSK" w:cs="TH SarabunPSK" w:hint="cs"/>
          <w:b/>
          <w:color w:val="000000"/>
          <w:sz w:val="36"/>
          <w:szCs w:val="36"/>
          <w:cs/>
        </w:rPr>
        <w:t>2567</w:t>
      </w:r>
    </w:p>
    <w:p w14:paraId="47FE96DC" w14:textId="6AFDBF22" w:rsidR="0091380F" w:rsidRPr="001E1227" w:rsidRDefault="00152086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ประเภทวิชา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</w:t>
      </w:r>
      <w:r w:rsidR="001E1227" w:rsidRPr="001E1227">
        <w:rPr>
          <w:rFonts w:ascii="TH SarabunPSK" w:eastAsia="Sarabun" w:hAnsi="TH SarabunPSK" w:cs="TH SarabunPSK" w:hint="cs"/>
          <w:b/>
          <w:color w:val="000000"/>
          <w:sz w:val="36"/>
          <w:szCs w:val="36"/>
          <w:cs/>
        </w:rPr>
        <w:t>อุตสาหกรรมดิจิทัลและเทคโนโลยีสารสนเทศ</w:t>
      </w:r>
    </w:p>
    <w:p w14:paraId="0CEE4F17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5ED76AF6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092F5096" w14:textId="3513DD9B" w:rsidR="0091380F" w:rsidRPr="001E1227" w:rsidRDefault="00152086" w:rsidP="0062493A">
      <w:pPr>
        <w:tabs>
          <w:tab w:val="left" w:pos="540"/>
          <w:tab w:val="left" w:pos="1440"/>
          <w:tab w:val="left" w:pos="2610"/>
        </w:tabs>
        <w:spacing w:before="160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ab/>
      </w:r>
      <w:r w:rsidR="0062493A">
        <w:rPr>
          <w:rFonts w:ascii="TH SarabunPSK" w:eastAsia="Sarabun" w:hAnsi="TH SarabunPSK" w:cs="TH SarabunPSK"/>
          <w:b/>
          <w:color w:val="000000"/>
          <w:sz w:val="36"/>
          <w:szCs w:val="36"/>
          <w:cs/>
        </w:rPr>
        <w:tab/>
      </w: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สาขาวิชา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ab/>
      </w:r>
      <w:r w:rsidR="005F082E" w:rsidRPr="005F082E">
        <w:rPr>
          <w:rFonts w:ascii="TH SarabunPSK" w:eastAsia="Sarabun" w:hAnsi="TH SarabunPSK" w:cs="TH SarabunPSK" w:hint="cs"/>
          <w:bCs/>
          <w:color w:val="000000"/>
          <w:sz w:val="36"/>
          <w:szCs w:val="36"/>
          <w:cs/>
        </w:rPr>
        <w:t>เทคโนโลยีสารสนเทศ</w:t>
      </w:r>
    </w:p>
    <w:p w14:paraId="2B803AE8" w14:textId="56294851" w:rsidR="00B56832" w:rsidRPr="001E1227" w:rsidRDefault="00152086" w:rsidP="0062493A">
      <w:pPr>
        <w:tabs>
          <w:tab w:val="left" w:pos="540"/>
          <w:tab w:val="left" w:pos="1440"/>
          <w:tab w:val="left" w:pos="2610"/>
        </w:tabs>
        <w:spacing w:before="160"/>
        <w:rPr>
          <w:rFonts w:ascii="TH SarabunPSK" w:eastAsia="Sarabun" w:hAnsi="TH SarabunPSK" w:cs="TH SarabunPSK"/>
          <w:bCs/>
          <w:color w:val="000000"/>
          <w:sz w:val="36"/>
          <w:szCs w:val="36"/>
        </w:rPr>
      </w:pPr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ab/>
      </w:r>
      <w:r w:rsidR="0062493A">
        <w:rPr>
          <w:rFonts w:ascii="TH SarabunPSK" w:eastAsia="Sarabun" w:hAnsi="TH SarabunPSK" w:cs="TH SarabunPSK"/>
          <w:b/>
          <w:color w:val="000000"/>
          <w:sz w:val="36"/>
          <w:szCs w:val="36"/>
          <w:cs/>
        </w:rPr>
        <w:tab/>
      </w:r>
      <w:r w:rsidR="006F70A2" w:rsidRPr="001E1227">
        <w:rPr>
          <w:rFonts w:ascii="TH SarabunPSK" w:eastAsia="Sarabun" w:hAnsi="TH SarabunPSK" w:cs="TH SarabunPSK"/>
          <w:bCs/>
          <w:color w:val="000000"/>
          <w:sz w:val="36"/>
          <w:szCs w:val="36"/>
          <w:cs/>
        </w:rPr>
        <w:t>รหัส</w:t>
      </w:r>
      <w:r w:rsidR="006F70A2" w:rsidRPr="001E1227">
        <w:rPr>
          <w:rFonts w:ascii="TH SarabunPSK" w:eastAsia="Sarabun" w:hAnsi="TH SarabunPSK" w:cs="TH SarabunPSK"/>
          <w:b/>
          <w:color w:val="000000"/>
          <w:sz w:val="36"/>
          <w:szCs w:val="36"/>
          <w:cs/>
        </w:rPr>
        <w:t xml:space="preserve"> </w:t>
      </w:r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</w:t>
      </w:r>
      <w:r w:rsidR="005F082E" w:rsidRPr="005F082E">
        <w:rPr>
          <w:rFonts w:ascii="TH SarabunPSK" w:eastAsia="Sarabun" w:hAnsi="TH SarabunPSK" w:cs="TH SarabunPSK"/>
          <w:b/>
          <w:color w:val="000000"/>
          <w:sz w:val="36"/>
          <w:szCs w:val="36"/>
        </w:rPr>
        <w:t>31901-2004</w:t>
      </w:r>
      <w:r w:rsidR="00806B1F"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ab/>
      </w:r>
      <w:r w:rsidR="005F082E" w:rsidRPr="005F082E">
        <w:rPr>
          <w:rFonts w:ascii="TH SarabunPSK" w:eastAsia="Sarabun" w:hAnsi="TH SarabunPSK" w:cs="TH SarabunPSK" w:hint="cs"/>
          <w:b/>
          <w:color w:val="000000"/>
          <w:sz w:val="36"/>
          <w:szCs w:val="36"/>
          <w:cs/>
        </w:rPr>
        <w:t>การพัฒนาซอฟต์แวร์ด้วยเทคโนโลยี</w:t>
      </w:r>
      <w:r w:rsidR="005F082E" w:rsidRPr="005F082E">
        <w:rPr>
          <w:rFonts w:ascii="TH SarabunPSK" w:eastAsia="Sarabun" w:hAnsi="TH SarabunPSK" w:cs="TH SarabunPSK"/>
          <w:b/>
          <w:color w:val="000000"/>
          <w:sz w:val="36"/>
          <w:szCs w:val="36"/>
          <w:cs/>
        </w:rPr>
        <w:t xml:space="preserve"> </w:t>
      </w:r>
      <w:r w:rsidR="005F082E" w:rsidRPr="005F082E">
        <w:rPr>
          <w:rFonts w:ascii="TH SarabunPSK" w:eastAsia="Sarabun" w:hAnsi="TH SarabunPSK" w:cs="TH SarabunPSK"/>
          <w:b/>
          <w:color w:val="000000"/>
          <w:sz w:val="36"/>
          <w:szCs w:val="36"/>
        </w:rPr>
        <w:t>Front-End</w:t>
      </w:r>
    </w:p>
    <w:p w14:paraId="0E04CBC6" w14:textId="77777777" w:rsidR="0091380F" w:rsidRPr="001E1227" w:rsidRDefault="0091380F" w:rsidP="0062493A">
      <w:pPr>
        <w:spacing w:before="160"/>
        <w:ind w:right="-514"/>
        <w:jc w:val="both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690A2EE3" w14:textId="77777777" w:rsidR="0091380F" w:rsidRPr="001E1227" w:rsidRDefault="0091380F" w:rsidP="0062493A">
      <w:pPr>
        <w:spacing w:before="160"/>
        <w:ind w:right="-514"/>
        <w:jc w:val="both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46B5B100" w14:textId="77777777" w:rsidR="0091380F" w:rsidRPr="001E1227" w:rsidRDefault="0091380F" w:rsidP="0062493A">
      <w:pPr>
        <w:spacing w:before="160"/>
        <w:ind w:right="-514"/>
        <w:jc w:val="both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20B786D1" w14:textId="77777777" w:rsidR="00C871A5" w:rsidRPr="001E1227" w:rsidRDefault="00C871A5" w:rsidP="0062493A">
      <w:pPr>
        <w:spacing w:before="160"/>
        <w:ind w:right="-514"/>
        <w:jc w:val="both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4354347A" w14:textId="77777777" w:rsidR="0091380F" w:rsidRPr="001E1227" w:rsidRDefault="00152086" w:rsidP="0062493A">
      <w:pPr>
        <w:spacing w:before="160"/>
        <w:ind w:right="-514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จัดทำโดย</w:t>
      </w:r>
      <w:proofErr w:type="spellEnd"/>
    </w:p>
    <w:p w14:paraId="106E003E" w14:textId="10D2EE76" w:rsidR="0091380F" w:rsidRPr="001E1227" w:rsidRDefault="00152086" w:rsidP="0062493A">
      <w:pPr>
        <w:spacing w:before="160"/>
        <w:ind w:right="-514"/>
        <w:jc w:val="center"/>
        <w:rPr>
          <w:rFonts w:ascii="TH SarabunPSK" w:eastAsia="Sarabun" w:hAnsi="TH SarabunPSK" w:cs="TH SarabunPSK" w:hint="cs"/>
          <w:b/>
          <w:color w:val="000000"/>
          <w:sz w:val="36"/>
          <w:szCs w:val="36"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นาย</w:t>
      </w:r>
      <w:proofErr w:type="spellEnd"/>
      <w:r w:rsidR="005F082E">
        <w:rPr>
          <w:rFonts w:ascii="TH SarabunPSK" w:eastAsia="Sarabun" w:hAnsi="TH SarabunPSK" w:cs="TH SarabunPSK" w:hint="cs"/>
          <w:bCs/>
          <w:color w:val="000000"/>
          <w:sz w:val="36"/>
          <w:szCs w:val="36"/>
          <w:cs/>
        </w:rPr>
        <w:t>เอกรัตน์ อุไรโรจน์</w:t>
      </w:r>
    </w:p>
    <w:p w14:paraId="670C0EC8" w14:textId="77777777" w:rsidR="0091380F" w:rsidRPr="001E1227" w:rsidRDefault="0091380F" w:rsidP="0062493A">
      <w:pPr>
        <w:spacing w:before="160"/>
        <w:ind w:right="-514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549FFAB4" w14:textId="77777777" w:rsidR="0091380F" w:rsidRPr="001E1227" w:rsidRDefault="0091380F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861A263" w14:textId="77777777" w:rsidR="0091380F" w:rsidRPr="001E1227" w:rsidRDefault="0091380F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749F5F04" w14:textId="77777777" w:rsidR="0091380F" w:rsidRDefault="0091380F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7983D3D1" w14:textId="77777777" w:rsidR="005F082E" w:rsidRDefault="005F082E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37824E98" w14:textId="77777777" w:rsidR="005F082E" w:rsidRDefault="005F082E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3B05750C" w14:textId="77777777" w:rsidR="005F082E" w:rsidRDefault="005F082E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24228E7" w14:textId="77777777" w:rsidR="005F082E" w:rsidRDefault="005F082E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3C5AA959" w14:textId="77777777" w:rsidR="005F082E" w:rsidRPr="001E1227" w:rsidRDefault="005F082E" w:rsidP="0062493A">
      <w:pPr>
        <w:rPr>
          <w:rFonts w:ascii="TH SarabunPSK" w:eastAsia="Sarabun" w:hAnsi="TH SarabunPSK" w:cs="TH SarabunPSK" w:hint="cs"/>
          <w:color w:val="000000"/>
          <w:sz w:val="32"/>
          <w:szCs w:val="32"/>
        </w:rPr>
      </w:pPr>
    </w:p>
    <w:p w14:paraId="2289D8B7" w14:textId="77777777" w:rsidR="0091380F" w:rsidRPr="001E1227" w:rsidRDefault="0091380F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5ABAE2C" w14:textId="77777777" w:rsidR="00C871A5" w:rsidRPr="001E1227" w:rsidRDefault="00C871A5" w:rsidP="0062493A">
      <w:pP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D4BBC13" w14:textId="77777777" w:rsidR="0091380F" w:rsidRPr="001E1227" w:rsidRDefault="00152086" w:rsidP="0062493A">
      <w:pPr>
        <w:jc w:val="center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1E1227">
        <w:rPr>
          <w:rFonts w:ascii="TH SarabunPSK" w:eastAsia="Sarabun" w:hAnsi="TH SarabunPSK" w:cs="TH SarabunPSK"/>
          <w:b/>
          <w:sz w:val="36"/>
          <w:szCs w:val="36"/>
        </w:rPr>
        <w:t>คำนำ</w:t>
      </w:r>
      <w:proofErr w:type="spellEnd"/>
      <w:r w:rsidRPr="001E1227">
        <w:rPr>
          <w:rFonts w:ascii="TH SarabunPSK" w:eastAsia="Sarabun" w:hAnsi="TH SarabunPSK" w:cs="TH SarabunPSK"/>
          <w:b/>
          <w:sz w:val="36"/>
          <w:szCs w:val="36"/>
        </w:rPr>
        <w:t xml:space="preserve"> </w:t>
      </w:r>
    </w:p>
    <w:p w14:paraId="7D7AE556" w14:textId="77777777" w:rsidR="0091380F" w:rsidRPr="001E1227" w:rsidRDefault="0091380F" w:rsidP="0062493A">
      <w:pPr>
        <w:jc w:val="center"/>
        <w:rPr>
          <w:rFonts w:ascii="TH SarabunPSK" w:eastAsia="Sarabun" w:hAnsi="TH SarabunPSK" w:cs="TH SarabunPSK"/>
          <w:b/>
          <w:sz w:val="36"/>
          <w:szCs w:val="36"/>
        </w:rPr>
      </w:pPr>
    </w:p>
    <w:p w14:paraId="440E57E5" w14:textId="77777777" w:rsidR="00CD5AA0" w:rsidRPr="00CD5AA0" w:rsidRDefault="00CD5AA0" w:rsidP="0062493A">
      <w:pPr>
        <w:spacing w:before="160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รายวิชา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"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การพัฒนาซอฟต์แวร์ด้วยเทคโนโลยี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/>
          <w:sz w:val="32"/>
          <w:szCs w:val="32"/>
        </w:rPr>
        <w:t xml:space="preserve">Front-End"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เป็นวิชาที่มุ่งเน้นการพัฒนาทักษะและความรู้ที่จำเป็นสำหรับการสร้างซอฟต์แวร์ด้านหน้า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CD5AA0">
        <w:rPr>
          <w:rFonts w:ascii="TH SarabunPSK" w:eastAsia="Sarabun" w:hAnsi="TH SarabunPSK" w:cs="TH SarabunPSK"/>
          <w:sz w:val="32"/>
          <w:szCs w:val="32"/>
        </w:rPr>
        <w:t xml:space="preserve">Front-End)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ที่ทันสมัยและมีประสิทธิภาพ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ในยุคดิจิทัลที่เทคโนโลยีมีการเปลี่ยนแปลงอย่างรวดเร็ว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การเข้าใจและสามารถประยุกต์ใช้เทคโนโลยี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/>
          <w:sz w:val="32"/>
          <w:szCs w:val="32"/>
        </w:rPr>
        <w:t xml:space="preserve">Front-End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ได้อย่างชำนาญนั้นเป็นทักษะที่มีความต้องการสูงในอุตสาหกรรมซอฟต์แวร์</w:t>
      </w:r>
    </w:p>
    <w:p w14:paraId="21D95C64" w14:textId="264046CB" w:rsidR="0062493A" w:rsidRDefault="0062493A" w:rsidP="0062493A">
      <w:pPr>
        <w:spacing w:before="160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แผนการจัดการเรียนรู้นี้ครอบคลุมทั้งภาคทฤษฎีและปฏิบัติ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โดยเริ่มตั้งแต่หลักการพื้นฐานไปจนถึงเทคนิคขั้นสูงในการพัฒนา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sz w:val="32"/>
          <w:szCs w:val="32"/>
        </w:rPr>
        <w:t xml:space="preserve">Front-End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ผู้เรียนจะได้เรียนรู้การใช้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sz w:val="32"/>
          <w:szCs w:val="32"/>
        </w:rPr>
        <w:t xml:space="preserve">ASP.NET Core MVC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ร่วมกับเทคโนโลยี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sz w:val="32"/>
          <w:szCs w:val="32"/>
        </w:rPr>
        <w:t xml:space="preserve">Front-End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อื่นๆ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เช่น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sz w:val="32"/>
          <w:szCs w:val="32"/>
        </w:rPr>
        <w:t xml:space="preserve">JavaScript frameworks (Vue, React, Angular)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sz w:val="32"/>
          <w:szCs w:val="32"/>
        </w:rPr>
        <w:t xml:space="preserve">CSS frameworks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ต่างๆ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อีกทั้ง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ได้ฝึกฝนการทำงานเป็นทีม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การพัฒนาแบบบูรณาการ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และการเชื่อมต่อกับ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sz w:val="32"/>
          <w:szCs w:val="32"/>
        </w:rPr>
        <w:t xml:space="preserve">RESTful API </w:t>
      </w:r>
      <w:r w:rsidRPr="0062493A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Pr="0062493A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sz w:val="32"/>
          <w:szCs w:val="32"/>
        </w:rPr>
        <w:t>Web Services</w:t>
      </w:r>
    </w:p>
    <w:p w14:paraId="29F8FC03" w14:textId="6075CA28" w:rsidR="0091380F" w:rsidRPr="0062493A" w:rsidRDefault="00CD5AA0" w:rsidP="0062493A">
      <w:pPr>
        <w:spacing w:before="160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นอกจากนี้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หลักสูตรยังครอบคลุมถึงการจัดการฐานข้อมูล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การรักษาความปลอดภัย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การแก้ไขข้อผิดพลาด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และการทดสอบซอฟต์แวร์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ซึ่งเป็นทักษะที่สำคัญสำหรับนักพัฒนา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/>
          <w:sz w:val="32"/>
          <w:szCs w:val="32"/>
        </w:rPr>
        <w:t xml:space="preserve">Front-End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มืออาชีเป้าหมายของแผนการจัดการเรียนรู้นี้คือการเตรียมความพร้อมให้ผู้เรียนสามารถก้าวเข้าสู่การเป็นนักพัฒนา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/>
          <w:sz w:val="32"/>
          <w:szCs w:val="32"/>
        </w:rPr>
        <w:t xml:space="preserve">Front-End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ที่มีความสามารถ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มีความเข้าใจในหลักการและแนวปฏิบัติที่ดีในการพัฒนาซอฟต์แวร์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และพร้อมที่จะเรียนรู้เทคโนโลยีใหม่ๆ</w:t>
      </w:r>
      <w:r w:rsidRPr="00CD5AA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D5AA0">
        <w:rPr>
          <w:rFonts w:ascii="TH SarabunPSK" w:eastAsia="Sarabun" w:hAnsi="TH SarabunPSK" w:cs="TH SarabunPSK" w:hint="cs"/>
          <w:sz w:val="32"/>
          <w:szCs w:val="32"/>
          <w:cs/>
        </w:rPr>
        <w:t>ที่จะเกิดขึ้นในอนาคต</w:t>
      </w:r>
    </w:p>
    <w:p w14:paraId="4FE8D256" w14:textId="061D4FDD" w:rsidR="0091380F" w:rsidRPr="001E1227" w:rsidRDefault="00152086" w:rsidP="0062493A">
      <w:pPr>
        <w:spacing w:before="160"/>
        <w:ind w:left="3600" w:firstLine="720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1E1227">
        <w:rPr>
          <w:rFonts w:ascii="TH SarabunPSK" w:eastAsia="Sarabun" w:hAnsi="TH SarabunPSK" w:cs="TH SarabunPSK"/>
          <w:b/>
          <w:sz w:val="32"/>
          <w:szCs w:val="32"/>
        </w:rPr>
        <w:t xml:space="preserve">                   </w:t>
      </w:r>
      <w:r w:rsidR="0062493A" w:rsidRPr="0062493A">
        <w:rPr>
          <w:rFonts w:ascii="TH SarabunPSK" w:eastAsia="Sarabun" w:hAnsi="TH SarabunPSK" w:cs="TH SarabunPSK" w:hint="cs"/>
          <w:b/>
          <w:sz w:val="32"/>
          <w:szCs w:val="32"/>
          <w:cs/>
        </w:rPr>
        <w:t>นายเอกรัตน์</w:t>
      </w:r>
      <w:r w:rsidR="0062493A" w:rsidRPr="0062493A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62493A" w:rsidRPr="0062493A">
        <w:rPr>
          <w:rFonts w:ascii="TH SarabunPSK" w:eastAsia="Sarabun" w:hAnsi="TH SarabunPSK" w:cs="TH SarabunPSK" w:hint="cs"/>
          <w:b/>
          <w:sz w:val="32"/>
          <w:szCs w:val="32"/>
          <w:cs/>
        </w:rPr>
        <w:t>อุไรโรจน์</w:t>
      </w:r>
    </w:p>
    <w:p w14:paraId="132C2F5E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2121D668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2A2B2288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53D89193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365589E5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0A97F9B3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035303E6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22C9470D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7FBDC962" w14:textId="47886A2C" w:rsidR="0091380F" w:rsidRPr="001E1227" w:rsidRDefault="00152086" w:rsidP="0062493A">
      <w:pPr>
        <w:spacing w:before="160"/>
        <w:jc w:val="center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1E1227">
        <w:rPr>
          <w:rFonts w:ascii="TH SarabunPSK" w:eastAsia="Sarabun" w:hAnsi="TH SarabunPSK" w:cs="TH SarabunPSK"/>
          <w:b/>
          <w:sz w:val="36"/>
          <w:szCs w:val="36"/>
        </w:rPr>
        <w:lastRenderedPageBreak/>
        <w:t>สารบัญ</w:t>
      </w:r>
      <w:proofErr w:type="spellEnd"/>
    </w:p>
    <w:p w14:paraId="2EE3A778" w14:textId="77777777" w:rsidR="0091380F" w:rsidRPr="001E1227" w:rsidRDefault="0091380F" w:rsidP="0062493A">
      <w:pPr>
        <w:spacing w:before="16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6E9C6B9A" w14:textId="77777777" w:rsidR="0091380F" w:rsidRPr="001E1227" w:rsidRDefault="00152086" w:rsidP="0062493A">
      <w:pPr>
        <w:tabs>
          <w:tab w:val="left" w:pos="1440"/>
          <w:tab w:val="left" w:pos="7200"/>
        </w:tabs>
        <w:spacing w:before="16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1E1227">
        <w:rPr>
          <w:rFonts w:ascii="TH SarabunPSK" w:eastAsia="Sarabun" w:hAnsi="TH SarabunPSK" w:cs="TH SarabunPSK"/>
          <w:sz w:val="32"/>
          <w:szCs w:val="32"/>
        </w:rPr>
        <w:tab/>
      </w:r>
      <w:r w:rsidRPr="001E1227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1E1227">
        <w:rPr>
          <w:rFonts w:ascii="TH SarabunPSK" w:eastAsia="Sarabun" w:hAnsi="TH SarabunPSK" w:cs="TH SarabunPSK"/>
          <w:b/>
          <w:sz w:val="32"/>
          <w:szCs w:val="32"/>
        </w:rPr>
        <w:t>หน้า</w:t>
      </w:r>
      <w:proofErr w:type="spellEnd"/>
    </w:p>
    <w:p w14:paraId="01D8D7F4" w14:textId="6685CA8F" w:rsidR="0091380F" w:rsidRPr="001E1227" w:rsidRDefault="00152086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1E1227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1E1227">
        <w:rPr>
          <w:rFonts w:ascii="TH SarabunPSK" w:eastAsia="Sarabun" w:hAnsi="TH SarabunPSK" w:cs="TH SarabunPSK"/>
          <w:bCs/>
          <w:sz w:val="32"/>
          <w:szCs w:val="32"/>
        </w:rPr>
        <w:t>คำนำ</w:t>
      </w:r>
      <w:proofErr w:type="spellEnd"/>
      <w:r w:rsidR="00B81CCD" w:rsidRPr="001E1227">
        <w:rPr>
          <w:rFonts w:ascii="TH SarabunPSK" w:eastAsia="Sarabun" w:hAnsi="TH SarabunPSK" w:cs="TH SarabunPSK"/>
          <w:b/>
          <w:sz w:val="32"/>
          <w:szCs w:val="32"/>
          <w:cs/>
        </w:rPr>
        <w:tab/>
      </w:r>
      <w:r w:rsidRPr="001E1227">
        <w:rPr>
          <w:rFonts w:ascii="TH SarabunPSK" w:eastAsia="Sarabun" w:hAnsi="TH SarabunPSK" w:cs="TH SarabunPSK"/>
          <w:bCs/>
          <w:sz w:val="32"/>
          <w:szCs w:val="32"/>
        </w:rPr>
        <w:t>1</w:t>
      </w:r>
    </w:p>
    <w:p w14:paraId="76E1596B" w14:textId="092572BF" w:rsidR="0091380F" w:rsidRPr="001E1227" w:rsidRDefault="00152086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sz w:val="32"/>
          <w:szCs w:val="32"/>
        </w:rPr>
      </w:pPr>
      <w:r w:rsidRPr="001E1227">
        <w:rPr>
          <w:rFonts w:ascii="TH SarabunPSK" w:eastAsia="Sarabun" w:hAnsi="TH SarabunPSK" w:cs="TH SarabunPSK"/>
          <w:b/>
          <w:sz w:val="32"/>
          <w:szCs w:val="32"/>
        </w:rPr>
        <w:tab/>
      </w:r>
      <w:proofErr w:type="spellStart"/>
      <w:r w:rsidRPr="001E1227">
        <w:rPr>
          <w:rFonts w:ascii="TH SarabunPSK" w:eastAsia="Sarabun" w:hAnsi="TH SarabunPSK" w:cs="TH SarabunPSK"/>
          <w:sz w:val="32"/>
          <w:szCs w:val="32"/>
        </w:rPr>
        <w:t>สารบัญ</w:t>
      </w:r>
      <w:proofErr w:type="spellEnd"/>
      <w:r w:rsidR="00B81CCD" w:rsidRPr="001E1227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1E1227">
        <w:rPr>
          <w:rFonts w:ascii="TH SarabunPSK" w:eastAsia="Sarabun" w:hAnsi="TH SarabunPSK" w:cs="TH SarabunPSK"/>
          <w:sz w:val="32"/>
          <w:szCs w:val="32"/>
        </w:rPr>
        <w:t>2</w:t>
      </w:r>
    </w:p>
    <w:p w14:paraId="3E305D67" w14:textId="7E62EB24" w:rsidR="0091380F" w:rsidRPr="001E1227" w:rsidRDefault="00152086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sz w:val="32"/>
          <w:szCs w:val="32"/>
        </w:rPr>
      </w:pPr>
      <w:r w:rsidRPr="001E1227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1E1227">
        <w:rPr>
          <w:rFonts w:ascii="TH SarabunPSK" w:eastAsia="Sarabun" w:hAnsi="TH SarabunPSK" w:cs="TH SarabunPSK"/>
          <w:sz w:val="32"/>
          <w:szCs w:val="32"/>
        </w:rPr>
        <w:t>ชื่อวิชา</w:t>
      </w:r>
      <w:proofErr w:type="spellEnd"/>
      <w:r w:rsidR="00B81CCD" w:rsidRPr="001E1227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1E1227">
        <w:rPr>
          <w:rFonts w:ascii="TH SarabunPSK" w:eastAsia="Sarabun" w:hAnsi="TH SarabunPSK" w:cs="TH SarabunPSK"/>
          <w:sz w:val="32"/>
          <w:szCs w:val="32"/>
        </w:rPr>
        <w:t>3</w:t>
      </w:r>
    </w:p>
    <w:p w14:paraId="607C08D0" w14:textId="44104E5A" w:rsidR="0091380F" w:rsidRPr="001E1227" w:rsidRDefault="00152086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sz w:val="32"/>
          <w:szCs w:val="32"/>
        </w:rPr>
      </w:pPr>
      <w:r w:rsidRPr="001E1227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1E1227">
        <w:rPr>
          <w:rFonts w:ascii="TH SarabunPSK" w:eastAsia="Sarabun" w:hAnsi="TH SarabunPSK" w:cs="TH SarabunPSK"/>
          <w:sz w:val="32"/>
          <w:szCs w:val="32"/>
        </w:rPr>
        <w:t>ผังการกำหนดหน่วยสมรรถนะ</w:t>
      </w:r>
      <w:proofErr w:type="spellEnd"/>
      <w:r w:rsidR="00B81CCD" w:rsidRPr="001E1227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1E1227">
        <w:rPr>
          <w:rFonts w:ascii="TH SarabunPSK" w:eastAsia="Sarabun" w:hAnsi="TH SarabunPSK" w:cs="TH SarabunPSK"/>
          <w:sz w:val="32"/>
          <w:szCs w:val="32"/>
        </w:rPr>
        <w:t>4</w:t>
      </w:r>
    </w:p>
    <w:p w14:paraId="116B0FF2" w14:textId="082A7D55" w:rsidR="0091380F" w:rsidRPr="001E1227" w:rsidRDefault="00152086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sz w:val="32"/>
          <w:szCs w:val="32"/>
        </w:rPr>
      </w:pPr>
      <w:r w:rsidRPr="001E1227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1E1227">
        <w:rPr>
          <w:rFonts w:ascii="TH SarabunPSK" w:eastAsia="Sarabun" w:hAnsi="TH SarabunPSK" w:cs="TH SarabunPSK"/>
          <w:sz w:val="32"/>
          <w:szCs w:val="32"/>
        </w:rPr>
        <w:t>ตารางรายการสอน</w:t>
      </w:r>
      <w:proofErr w:type="spellEnd"/>
      <w:r w:rsidR="00B81CCD" w:rsidRPr="001E1227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1E1227">
        <w:rPr>
          <w:rFonts w:ascii="TH SarabunPSK" w:eastAsia="Sarabun" w:hAnsi="TH SarabunPSK" w:cs="TH SarabunPSK"/>
          <w:sz w:val="32"/>
          <w:szCs w:val="32"/>
        </w:rPr>
        <w:t>5</w:t>
      </w:r>
    </w:p>
    <w:p w14:paraId="534F7E78" w14:textId="47B985E8" w:rsidR="0091380F" w:rsidRPr="001E1227" w:rsidRDefault="00152086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sz w:val="32"/>
          <w:szCs w:val="32"/>
        </w:rPr>
      </w:pPr>
      <w:r w:rsidRPr="001E1227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1E1227">
        <w:rPr>
          <w:rFonts w:ascii="TH SarabunPSK" w:eastAsia="Sarabun" w:hAnsi="TH SarabunPSK" w:cs="TH SarabunPSK"/>
          <w:sz w:val="32"/>
          <w:szCs w:val="32"/>
        </w:rPr>
        <w:t>หน่วยสมรรถนะย่อย</w:t>
      </w:r>
      <w:proofErr w:type="spellEnd"/>
      <w:r w:rsidR="00B81CCD" w:rsidRPr="001E1227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1E1227">
        <w:rPr>
          <w:rFonts w:ascii="TH SarabunPSK" w:eastAsia="Sarabun" w:hAnsi="TH SarabunPSK" w:cs="TH SarabunPSK"/>
          <w:sz w:val="32"/>
          <w:szCs w:val="32"/>
        </w:rPr>
        <w:t>6</w:t>
      </w:r>
    </w:p>
    <w:p w14:paraId="2BB3AD58" w14:textId="77777777" w:rsidR="0091380F" w:rsidRPr="001E1227" w:rsidRDefault="00152086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1E1227">
        <w:rPr>
          <w:rFonts w:ascii="TH SarabunPSK" w:eastAsia="Sarabun" w:hAnsi="TH SarabunPSK" w:cs="TH SarabunPSK"/>
          <w:color w:val="FF0000"/>
          <w:sz w:val="32"/>
          <w:szCs w:val="32"/>
        </w:rPr>
        <w:tab/>
      </w:r>
    </w:p>
    <w:p w14:paraId="270DC417" w14:textId="77777777" w:rsidR="0091380F" w:rsidRPr="001E1227" w:rsidRDefault="00152086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562865E5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6D9DD3A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F08EE82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24B2D568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7BB1CAFF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EC59F21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2E76B6FE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B56E772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FF9CA97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CDDFC50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B2573D6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76D9AC5C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7B63A8A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4F07003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705FF8D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C29A39C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47653EB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A7E1358" w14:textId="77777777" w:rsidR="0091380F" w:rsidRPr="001E1227" w:rsidRDefault="0091380F" w:rsidP="0062493A">
      <w:pPr>
        <w:tabs>
          <w:tab w:val="left" w:pos="1440"/>
          <w:tab w:val="left" w:pos="7200"/>
        </w:tabs>
        <w:spacing w:before="16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1B900EA" w14:textId="77777777" w:rsidR="0091380F" w:rsidRPr="001E1227" w:rsidRDefault="0091380F" w:rsidP="0062493A">
      <w:pPr>
        <w:tabs>
          <w:tab w:val="left" w:pos="1440"/>
          <w:tab w:val="left" w:pos="7200"/>
        </w:tabs>
        <w:spacing w:before="16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1650B12" w14:textId="77777777" w:rsidR="0091380F" w:rsidRPr="001E1227" w:rsidRDefault="0091380F" w:rsidP="0062493A">
      <w:pPr>
        <w:tabs>
          <w:tab w:val="left" w:pos="1440"/>
          <w:tab w:val="left" w:pos="7200"/>
        </w:tabs>
        <w:spacing w:before="16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C6660E4" w14:textId="0F67A3E6" w:rsidR="0091380F" w:rsidRPr="001E1227" w:rsidRDefault="0091380F" w:rsidP="0062493A">
      <w:pPr>
        <w:tabs>
          <w:tab w:val="left" w:pos="1440"/>
          <w:tab w:val="left" w:pos="7200"/>
        </w:tabs>
        <w:spacing w:before="16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321DD55A" w14:textId="77777777" w:rsidR="00E05948" w:rsidRPr="001E1227" w:rsidRDefault="00E05948" w:rsidP="0062493A">
      <w:pPr>
        <w:tabs>
          <w:tab w:val="left" w:pos="1440"/>
        </w:tabs>
        <w:spacing w:before="160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10B463CC" w14:textId="5976EEB1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วิทยาลัยเทคโนโลยีภาคตะวันออก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(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อี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>.</w:t>
      </w:r>
      <w:proofErr w:type="spellStart"/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เทค</w:t>
      </w:r>
      <w:proofErr w:type="spellEnd"/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>)</w:t>
      </w:r>
    </w:p>
    <w:p w14:paraId="7365462C" w14:textId="7E09C229" w:rsidR="0062493A" w:rsidRPr="0062493A" w:rsidRDefault="0062493A" w:rsidP="0062493A">
      <w:pPr>
        <w:tabs>
          <w:tab w:val="left" w:pos="1440"/>
        </w:tabs>
        <w:spacing w:before="200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ภาคเรียนที่</w:t>
      </w:r>
      <w:r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2</w:t>
      </w:r>
      <w:r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ปีการศึกษา</w:t>
      </w:r>
      <w:r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2567</w:t>
      </w:r>
    </w:p>
    <w:p w14:paraId="0F42079D" w14:textId="2D7B86A2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รหัสโมดูล</w:t>
      </w:r>
      <w:r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31901-2004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ชื่อโมดูล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กำรพัฒนาซอฟต์แวร์ด้วยเทคโนโลยี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Front-End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  <w:t>CODE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  <w:t>3021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</w:p>
    <w:p w14:paraId="732ACECD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 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เวลาเรียน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4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คาบ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>/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สัปดาห์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จำนวน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4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หน่วยกิต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</w:p>
    <w:p w14:paraId="4C4C743A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 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ระดับชั้น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ปวส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>.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ปีที่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1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สาขา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เทคโนโลยีสารสนเทศ</w:t>
      </w:r>
    </w:p>
    <w:p w14:paraId="2C13A253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0847080C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จุดประสงค์รายวิชา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ab/>
      </w:r>
    </w:p>
    <w:p w14:paraId="280C6930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เข้าใจการพัฒนาซอฟต์แวร์ด้วยเทคโนโลยี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Front-End</w:t>
      </w:r>
    </w:p>
    <w:p w14:paraId="7F2C0C15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มีทักษะในการพัฒนาซอฟต์แวร์ด้วยเทคโนโลยี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Front-End</w:t>
      </w:r>
    </w:p>
    <w:p w14:paraId="57D883EE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มีเจตคติและกิจนิสัยที่ดีในการปฏิบัติงานด้วยความละเอียดรอบคอบ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รับผิดชอบ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การสื่อสาร</w:t>
      </w:r>
    </w:p>
    <w:p w14:paraId="284A1682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การคิดเชิงนวัตกรรมและการทำงานเป็นทีม</w:t>
      </w:r>
    </w:p>
    <w:p w14:paraId="3D4E32EC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มีความสามารถประยุกต์ใช้หลักการพัฒนาซอฟต์แวร์ด้วยเทคโนโลยี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Front-End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ในงานอาชีพ</w:t>
      </w:r>
    </w:p>
    <w:p w14:paraId="7C045C53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4E56DF20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สมรรถนะรายวิชา</w:t>
      </w:r>
    </w:p>
    <w:p w14:paraId="75BABBF1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ประมวลความรู้เกี่ยวกับหลักการพัฒนาซอฟต์แวร์ด้วยเทคโนโลยี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Front-End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ตามหลักการ</w:t>
      </w:r>
    </w:p>
    <w:p w14:paraId="17C90D48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Front-End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ตามหลักการและกระบวนการ</w:t>
      </w:r>
    </w:p>
    <w:p w14:paraId="170F3908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ทดสอบและแก้ไขข้อผิดพลาดของซอฟต์แวร์ตามหลักการและกระบวนการ</w:t>
      </w:r>
    </w:p>
    <w:p w14:paraId="3E0BB263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จัดทำคู่มือการใช้งานตามหลักการพัฒนาซอฟต์แวร์ด้วยเทคโนโลยี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Front-End</w:t>
      </w:r>
    </w:p>
    <w:p w14:paraId="61C74892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lastRenderedPageBreak/>
        <w:t>ประยุกต์ใช้หลักการพัฒนาซอฟต์แวร์ด้วยเทคโนโลยี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Front-End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ในงานอาชีพ</w:t>
      </w:r>
    </w:p>
    <w:p w14:paraId="3537E341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3C1602C4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คำอธิบายรายวิชา</w:t>
      </w:r>
    </w:p>
    <w:p w14:paraId="3374DDFD" w14:textId="77777777" w:rsidR="0062493A" w:rsidRPr="0062493A" w:rsidRDefault="0062493A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ศึกษาและปฏิบัติเกี่ยวกับหลักการพัฒนาซอฟต์แวร์ด้วยเทคโนโลยี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Front-End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ความหมาย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ความสำคัญ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ประโยชน์ของการพัฒนาซอฟต์แวร์ด้วยเทคโนโลยี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Front-End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เลือกใช้ภาษาและเทคโนโลยีสมัยใหม่ในการพัฒนา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(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>Vue/React/Angular/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ฯลฯ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)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การทำงานร่วนกันเป็นทีม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(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Version control System)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ดำเนินการพัฒนาโปรแกรมแบบ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Integration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ตกแต่งเอกสารด้วย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UI Component Library/CSS Framework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เขียนโปรแกรมเชื่อมต่อ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RESTful API/Web Services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เขียนโปรแกรมติดต่อฐานข้อมูลแบบ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SQL/NoSQL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การทำ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Authentication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ในรูปแบบ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JSON Web Token/Session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หาจุดผิดพลาด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ตามบันทึกข้อผิดพลาดแก้ไขข้อผิดพลาดของโปรแกรม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ทดสอบการแก้ไขข้อผิดพลาดของโปรแกรมอ่าน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Functional/Program Specification/UML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เขียนโปรแกรมตาม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Functional/Program Specification/ UML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ออกแบบการทดสอบ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Integration Test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ดำเนินการทดสอบโปรแกรมแบบ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Integration Test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จัดทำรายงาน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ศึกษาการใช้งานโปรแกรมที่พัฒนาขึ้น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จัดทำคู่มือการใช้งานโปรแกรม</w:t>
      </w:r>
      <w:r w:rsidRPr="0062493A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 xml:space="preserve"> </w:t>
      </w:r>
      <w:r w:rsidRPr="0062493A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</w:rPr>
        <w:t>ตรวจสอบความถูกต้องของคู่มือการใช้งานโปรแกรมการส่งมอบซอฟต์แวร์เพื่อให้สามารถใช้งานได้</w:t>
      </w:r>
    </w:p>
    <w:p w14:paraId="33F3B7DF" w14:textId="508D1326" w:rsidR="00425A35" w:rsidRPr="001E1227" w:rsidRDefault="00425A35" w:rsidP="0062493A">
      <w:pPr>
        <w:tabs>
          <w:tab w:val="left" w:pos="1440"/>
          <w:tab w:val="left" w:pos="7200"/>
        </w:tabs>
        <w:spacing w:before="200"/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</w:p>
    <w:p w14:paraId="4F248B98" w14:textId="77777777" w:rsidR="00425A35" w:rsidRPr="001E1227" w:rsidRDefault="00425A35" w:rsidP="0062493A">
      <w:pPr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1E1227">
        <w:rPr>
          <w:rFonts w:ascii="TH SarabunPSK" w:eastAsia="Sarabun" w:hAnsi="TH SarabunPSK" w:cs="TH SarabunPSK"/>
          <w:color w:val="FF0000"/>
          <w:sz w:val="32"/>
          <w:szCs w:val="32"/>
          <w:cs/>
        </w:rPr>
        <w:br w:type="page"/>
      </w:r>
    </w:p>
    <w:p w14:paraId="68A5C6F7" w14:textId="77777777" w:rsidR="0091380F" w:rsidRPr="001E1227" w:rsidRDefault="0091380F" w:rsidP="0062493A">
      <w:pPr>
        <w:tabs>
          <w:tab w:val="left" w:pos="1440"/>
          <w:tab w:val="left" w:pos="720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  <w:sectPr w:rsidR="0091380F" w:rsidRPr="001E1227" w:rsidSect="0062493A">
          <w:headerReference w:type="default" r:id="rId8"/>
          <w:headerReference w:type="first" r:id="rId9"/>
          <w:type w:val="continuous"/>
          <w:pgSz w:w="11906" w:h="16838"/>
          <w:pgMar w:top="1440" w:right="1080" w:bottom="1440" w:left="1080" w:header="706" w:footer="706" w:gutter="0"/>
          <w:pgNumType w:start="1"/>
          <w:cols w:space="720"/>
          <w:titlePg/>
          <w:docGrid w:linePitch="326"/>
        </w:sectPr>
      </w:pPr>
    </w:p>
    <w:p w14:paraId="3ACEEAAA" w14:textId="41FAC222" w:rsidR="0091380F" w:rsidRPr="001E1227" w:rsidRDefault="00152086" w:rsidP="0062493A">
      <w:pPr>
        <w:tabs>
          <w:tab w:val="left" w:pos="1440"/>
          <w:tab w:val="left" w:pos="7200"/>
        </w:tabs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lastRenderedPageBreak/>
        <w:t>แผนผังกำหนดหน่วยโมดูลฐานสมรรถนะ</w:t>
      </w:r>
      <w:proofErr w:type="spellEnd"/>
    </w:p>
    <w:p w14:paraId="2F0D5C0B" w14:textId="51691D7E" w:rsidR="0091380F" w:rsidRPr="001E1227" w:rsidRDefault="00E65616" w:rsidP="0062493A">
      <w:pPr>
        <w:tabs>
          <w:tab w:val="left" w:pos="1440"/>
          <w:tab w:val="left" w:pos="7200"/>
        </w:tabs>
        <w:rPr>
          <w:rFonts w:ascii="TH SarabunPSK" w:eastAsia="Sarabun" w:hAnsi="TH SarabunPSK" w:cs="TH SarabunPSK"/>
          <w:b/>
          <w:color w:val="000000"/>
          <w:sz w:val="36"/>
          <w:szCs w:val="36"/>
        </w:rPr>
        <w:sectPr w:rsidR="0091380F" w:rsidRPr="001E1227" w:rsidSect="0062493A">
          <w:pgSz w:w="16838" w:h="11906" w:orient="landscape"/>
          <w:pgMar w:top="1134" w:right="1440" w:bottom="180" w:left="1440" w:header="706" w:footer="706" w:gutter="0"/>
          <w:cols w:space="720"/>
        </w:sectPr>
      </w:pPr>
      <w:r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5B9EC61" wp14:editId="0E82F97E">
                <wp:simplePos x="0" y="0"/>
                <wp:positionH relativeFrom="column">
                  <wp:posOffset>5282565</wp:posOffset>
                </wp:positionH>
                <wp:positionV relativeFrom="paragraph">
                  <wp:posOffset>3400870</wp:posOffset>
                </wp:positionV>
                <wp:extent cx="3371850" cy="967563"/>
                <wp:effectExtent l="0" t="0" r="1905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96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F570A4" w14:textId="3C3ACD57" w:rsidR="00E65616" w:rsidRDefault="005F2AD4" w:rsidP="00E65616">
                            <w:pP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="00880E6B" w:rsidRPr="00880E6B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  <w:r w:rsidR="00880E6B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="00FF0789" w:rsidRPr="00FF0789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ออกแบบจัดทํา</w:t>
                            </w:r>
                            <w:r w:rsidR="00FF0789" w:rsidRPr="00FF0789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FF0789" w:rsidRPr="00FF0789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Story</w:t>
                            </w:r>
                            <w:r w:rsidR="0046121D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และจัด</w:t>
                            </w:r>
                            <w:r w:rsidR="00FF0789" w:rsidRPr="00FF0789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ทําคลิป</w:t>
                            </w:r>
                            <w:r w:rsidR="000779C5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VDO</w:t>
                            </w:r>
                            <w:r w:rsidR="00246F3B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โฆษณา</w:t>
                            </w:r>
                            <w:r w:rsidR="000779C5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Motion Ads</w:t>
                            </w:r>
                            <w:r w:rsidR="000779C5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0779C5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779C5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/ </w:t>
                            </w:r>
                            <w:r w:rsidR="00E65616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การออกแบบส่วนติดต่อผู้ใช้ </w:t>
                            </w:r>
                            <w:r w:rsidR="00E65616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UI </w:t>
                            </w:r>
                            <w:r w:rsidR="00E65616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ระบบต่างๆของภายในเกม</w:t>
                            </w:r>
                          </w:p>
                          <w:p w14:paraId="501D2429" w14:textId="1FB1BCD0" w:rsidR="000779C5" w:rsidRPr="00880E6B" w:rsidRDefault="000779C5" w:rsidP="00880E6B">
                            <w:pPr>
                              <w:textDirection w:val="btL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EC61" id="Rectangle 21" o:spid="_x0000_s1026" style="position:absolute;margin-left:415.95pt;margin-top:267.8pt;width:265.5pt;height:7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DF570A4" w14:textId="3C3ACD57" w:rsidR="00E65616" w:rsidRDefault="005F2AD4" w:rsidP="00E65616">
                      <w:pP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2</w:t>
                      </w:r>
                      <w:r w:rsidR="00880E6B" w:rsidRPr="00880E6B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.</w:t>
                      </w:r>
                      <w:r w:rsidR="00880E6B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1 </w:t>
                      </w:r>
                      <w:r w:rsidR="00FF0789" w:rsidRPr="00FF0789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ออกแบบจัดทํา</w:t>
                      </w:r>
                      <w:r w:rsidR="00FF0789" w:rsidRPr="00FF0789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FF0789" w:rsidRPr="00FF0789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Story</w:t>
                      </w:r>
                      <w:r w:rsidR="0046121D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 และจัด</w:t>
                      </w:r>
                      <w:r w:rsidR="00FF0789" w:rsidRPr="00FF0789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ทําคลิป</w:t>
                      </w:r>
                      <w:r w:rsidR="000779C5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VDO</w:t>
                      </w:r>
                      <w:r w:rsidR="00246F3B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 โฆษณา</w:t>
                      </w:r>
                      <w:r w:rsidR="000779C5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Motion Ads</w:t>
                      </w:r>
                      <w:r w:rsidR="000779C5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.</w:t>
                      </w:r>
                      <w:r w:rsidR="000779C5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0779C5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/ </w:t>
                      </w:r>
                      <w:r w:rsidR="00E65616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การออกแบบส่วนติดต่อผู้ใช้ </w:t>
                      </w:r>
                      <w:r w:rsidR="00E65616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UI </w:t>
                      </w:r>
                      <w:r w:rsidR="00E65616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ระบบต่างๆของภายในเกม</w:t>
                      </w:r>
                    </w:p>
                    <w:p w14:paraId="501D2429" w14:textId="1FB1BCD0" w:rsidR="000779C5" w:rsidRPr="00880E6B" w:rsidRDefault="000779C5" w:rsidP="00880E6B">
                      <w:pPr>
                        <w:textDirection w:val="btL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38634C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BAAC71" wp14:editId="47915A4A">
                <wp:simplePos x="0" y="0"/>
                <wp:positionH relativeFrom="column">
                  <wp:posOffset>2690037</wp:posOffset>
                </wp:positionH>
                <wp:positionV relativeFrom="paragraph">
                  <wp:posOffset>429629</wp:posOffset>
                </wp:positionV>
                <wp:extent cx="2032000" cy="1063256"/>
                <wp:effectExtent l="0" t="0" r="2540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B58C19" w14:textId="6A733EBC" w:rsidR="00AC0CB4" w:rsidRPr="00C15858" w:rsidRDefault="0038634C" w:rsidP="005A46FF">
                            <w:pPr>
                              <w:textDirection w:val="btL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C15858">
                              <w:rPr>
                                <w:rFonts w:ascii="TH Sarabun New" w:eastAsia="Sarabun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1. การวิเคราะห์และออกแบบระบบตามหลักการ</w:t>
                            </w:r>
                            <w:r w:rsidRPr="00C15858">
                              <w:rPr>
                                <w:rFonts w:ascii="TH Sarabun New" w:eastAsia="Sarabun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15858">
                              <w:rPr>
                                <w:rFonts w:ascii="TH Sarabun New" w:eastAsia="Sarabun" w:hAnsi="TH Sarabun New" w:cs="TH Sarabun New"/>
                                <w:sz w:val="32"/>
                                <w:szCs w:val="32"/>
                              </w:rPr>
                              <w:t xml:space="preserve">CI </w:t>
                            </w:r>
                            <w:r w:rsidRPr="00C15858">
                              <w:rPr>
                                <w:rFonts w:ascii="TH Sarabun New" w:eastAsia="Sarabun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และการออกแบบพัฒนาเกมเบื้องต้น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AAC71" id="Rectangle 16" o:spid="_x0000_s1027" style="position:absolute;margin-left:211.8pt;margin-top:33.85pt;width:160pt;height:8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4B58C19" w14:textId="6A733EBC" w:rsidR="00AC0CB4" w:rsidRPr="00C15858" w:rsidRDefault="0038634C" w:rsidP="005A46FF">
                      <w:pPr>
                        <w:textDirection w:val="btL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C15858">
                        <w:rPr>
                          <w:rFonts w:ascii="TH Sarabun New" w:eastAsia="Sarabun" w:hAnsi="TH Sarabun New" w:cs="TH Sarabun New" w:hint="cs"/>
                          <w:sz w:val="32"/>
                          <w:szCs w:val="32"/>
                          <w:cs/>
                        </w:rPr>
                        <w:t>1. การวิเคราะห์และออกแบบระบบตามหลักการ</w:t>
                      </w:r>
                      <w:r w:rsidRPr="00C15858">
                        <w:rPr>
                          <w:rFonts w:ascii="TH Sarabun New" w:eastAsia="Sarabun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15858">
                        <w:rPr>
                          <w:rFonts w:ascii="TH Sarabun New" w:eastAsia="Sarabun" w:hAnsi="TH Sarabun New" w:cs="TH Sarabun New"/>
                          <w:sz w:val="32"/>
                          <w:szCs w:val="32"/>
                        </w:rPr>
                        <w:t xml:space="preserve">CI </w:t>
                      </w:r>
                      <w:r w:rsidRPr="00C15858">
                        <w:rPr>
                          <w:rFonts w:ascii="TH Sarabun New" w:eastAsia="Sarabun" w:hAnsi="TH Sarabun New" w:cs="TH Sarabun New" w:hint="cs"/>
                          <w:sz w:val="32"/>
                          <w:szCs w:val="32"/>
                          <w:cs/>
                        </w:rPr>
                        <w:t>และการออกแบบพัฒนาเกมเบื้องต้น</w:t>
                      </w:r>
                    </w:p>
                  </w:txbxContent>
                </v:textbox>
              </v:rect>
            </w:pict>
          </mc:Fallback>
        </mc:AlternateContent>
      </w:r>
      <w:r w:rsidR="00206AF4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63CF80E1" wp14:editId="6AB47B21">
                <wp:simplePos x="0" y="0"/>
                <wp:positionH relativeFrom="column">
                  <wp:posOffset>5262880</wp:posOffset>
                </wp:positionH>
                <wp:positionV relativeFrom="paragraph">
                  <wp:posOffset>652603</wp:posOffset>
                </wp:positionV>
                <wp:extent cx="3409950" cy="393405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2BFB38" w14:textId="45DB2D4B" w:rsidR="00DB5D5B" w:rsidRPr="00206AF4" w:rsidRDefault="00206AF4" w:rsidP="00206AF4">
                            <w:pPr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1.1 </w:t>
                            </w:r>
                            <w:r w:rsidR="00EB1C4C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ออกแบบสัญลักษณ์องค์กรและชื่อเกม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F80E1" id="Rectangle 1" o:spid="_x0000_s1028" style="position:absolute;margin-left:414.4pt;margin-top:51.4pt;width:268.5pt;height:3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82BFB38" w14:textId="45DB2D4B" w:rsidR="00DB5D5B" w:rsidRPr="00206AF4" w:rsidRDefault="00206AF4" w:rsidP="00206AF4">
                      <w:pPr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1.1 </w:t>
                      </w:r>
                      <w:r w:rsidR="00EB1C4C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การ</w:t>
                      </w: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ออกแบบสัญลักษณ์องค์กรและชื่อเกม</w:t>
                      </w:r>
                    </w:p>
                  </w:txbxContent>
                </v:textbox>
              </v:rect>
            </w:pict>
          </mc:Fallback>
        </mc:AlternateContent>
      </w:r>
      <w:r w:rsidR="0046121D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F6810" wp14:editId="01E245F8">
                <wp:simplePos x="0" y="0"/>
                <wp:positionH relativeFrom="column">
                  <wp:posOffset>4965923</wp:posOffset>
                </wp:positionH>
                <wp:positionV relativeFrom="paragraph">
                  <wp:posOffset>822960</wp:posOffset>
                </wp:positionV>
                <wp:extent cx="10160" cy="1722120"/>
                <wp:effectExtent l="0" t="0" r="2794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2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935210" id="Straight Connector 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64.8pt" to="391.8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" strokecolor="#548dd4 [1951]" strokeweight="2pt"/>
            </w:pict>
          </mc:Fallback>
        </mc:AlternateContent>
      </w:r>
      <w:r w:rsidR="00246F3B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2E64C" wp14:editId="7367A277">
                <wp:simplePos x="0" y="0"/>
                <wp:positionH relativeFrom="column">
                  <wp:posOffset>2175922</wp:posOffset>
                </wp:positionH>
                <wp:positionV relativeFrom="paragraph">
                  <wp:posOffset>3930015</wp:posOffset>
                </wp:positionV>
                <wp:extent cx="516255" cy="0"/>
                <wp:effectExtent l="0" t="76200" r="1714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A138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71.35pt;margin-top:309.45pt;width:40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" strokecolor="#4f81bd [3204]" strokeweight="2pt">
                <v:stroke endarrow="block"/>
              </v:shape>
            </w:pict>
          </mc:Fallback>
        </mc:AlternateContent>
      </w:r>
      <w:r w:rsidR="00D106BA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CAD5E7" wp14:editId="5DB8E26C">
                <wp:simplePos x="0" y="0"/>
                <wp:positionH relativeFrom="column">
                  <wp:posOffset>4730115</wp:posOffset>
                </wp:positionH>
                <wp:positionV relativeFrom="paragraph">
                  <wp:posOffset>3881755</wp:posOffset>
                </wp:positionV>
                <wp:extent cx="516255" cy="0"/>
                <wp:effectExtent l="0" t="76200" r="17145" b="95250"/>
                <wp:wrapNone/>
                <wp:docPr id="1460154897" name="Straight Arrow Connector 1460154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A80744" id="Straight Arrow Connector 1460154897" o:spid="_x0000_s1026" type="#_x0000_t32" style="position:absolute;margin-left:372.45pt;margin-top:305.65pt;width:40.6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" strokecolor="#4f81bd [3204]" strokeweight="2pt">
                <v:stroke endarrow="block"/>
              </v:shape>
            </w:pict>
          </mc:Fallback>
        </mc:AlternateContent>
      </w:r>
      <w:r w:rsidR="000779C5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305F5C8" wp14:editId="67E4A75B">
                <wp:simplePos x="0" y="0"/>
                <wp:positionH relativeFrom="column">
                  <wp:posOffset>5267324</wp:posOffset>
                </wp:positionH>
                <wp:positionV relativeFrom="paragraph">
                  <wp:posOffset>1207135</wp:posOffset>
                </wp:positionV>
                <wp:extent cx="3381375" cy="6953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6D0C6B" w14:textId="65B503BF" w:rsidR="00206AF4" w:rsidRPr="00206AF4" w:rsidRDefault="00EB1C4C" w:rsidP="00206AF4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การออกแบบ</w:t>
                            </w:r>
                            <w:r w:rsidR="00206AF4" w:rsidRPr="00206AF4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06AF4" w:rsidRPr="00206AF4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Book Guide </w:t>
                            </w:r>
                            <w:proofErr w:type="spellStart"/>
                            <w:r w:rsidR="00206AF4" w:rsidRPr="00206AF4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สําหรับ</w:t>
                            </w:r>
                            <w:proofErr w:type="spellEnd"/>
                            <w:r w:rsidR="00206AF4" w:rsidRPr="00206AF4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งานธุรกิจ </w:t>
                            </w:r>
                            <w:r w:rsidR="00206AF4" w:rsidRPr="00206AF4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/ Game   </w:t>
                            </w:r>
                          </w:p>
                          <w:p w14:paraId="16825052" w14:textId="77777777" w:rsidR="00206AF4" w:rsidRPr="000779C5" w:rsidRDefault="00206AF4" w:rsidP="00206AF4">
                            <w:pPr>
                              <w:pStyle w:val="ListParagraph"/>
                              <w:ind w:left="360"/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0779C5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Document Design</w:t>
                            </w:r>
                          </w:p>
                          <w:p w14:paraId="0AFCA559" w14:textId="20501F8D" w:rsidR="006A172C" w:rsidRPr="00795CC6" w:rsidRDefault="006A172C" w:rsidP="00DB5D5B">
                            <w:pPr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5F5C8" id="Rectangle 19" o:spid="_x0000_s1029" style="position:absolute;margin-left:414.75pt;margin-top:95.05pt;width:266.2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46D0C6B" w14:textId="65B503BF" w:rsidR="00206AF4" w:rsidRPr="00206AF4" w:rsidRDefault="00EB1C4C" w:rsidP="00206AF4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การออกแบบ</w:t>
                      </w:r>
                      <w:r w:rsidR="00206AF4" w:rsidRPr="00206AF4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06AF4" w:rsidRPr="00206AF4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Book Guide </w:t>
                      </w:r>
                      <w:proofErr w:type="spellStart"/>
                      <w:r w:rsidR="00206AF4" w:rsidRPr="00206AF4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สําหรับ</w:t>
                      </w:r>
                      <w:proofErr w:type="spellEnd"/>
                      <w:r w:rsidR="00206AF4" w:rsidRPr="00206AF4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งานธุรกิจ </w:t>
                      </w:r>
                      <w:r w:rsidR="00206AF4" w:rsidRPr="00206AF4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/ Game   </w:t>
                      </w:r>
                    </w:p>
                    <w:p w14:paraId="16825052" w14:textId="77777777" w:rsidR="00206AF4" w:rsidRPr="000779C5" w:rsidRDefault="00206AF4" w:rsidP="00206AF4">
                      <w:pPr>
                        <w:pStyle w:val="ListParagraph"/>
                        <w:ind w:left="360"/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 w:rsidRPr="000779C5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Document Design</w:t>
                      </w:r>
                    </w:p>
                    <w:p w14:paraId="0AFCA559" w14:textId="20501F8D" w:rsidR="006A172C" w:rsidRPr="00795CC6" w:rsidRDefault="006A172C" w:rsidP="00DB5D5B">
                      <w:pPr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9C5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6396B67D" wp14:editId="59814199">
                <wp:simplePos x="0" y="0"/>
                <wp:positionH relativeFrom="column">
                  <wp:posOffset>5248274</wp:posOffset>
                </wp:positionH>
                <wp:positionV relativeFrom="paragraph">
                  <wp:posOffset>2102485</wp:posOffset>
                </wp:positionV>
                <wp:extent cx="3400425" cy="859155"/>
                <wp:effectExtent l="0" t="0" r="28575" b="17145"/>
                <wp:wrapNone/>
                <wp:docPr id="1850814832" name="Rectangle 1850814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8444A6" w14:textId="04657004" w:rsidR="000779C5" w:rsidRPr="00795CC6" w:rsidRDefault="000779C5" w:rsidP="000779C5">
                            <w:pPr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95CC6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3 </w:t>
                            </w:r>
                            <w:r w:rsidRPr="00DB5D5B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วิเคราะห์และออกแบบ</w:t>
                            </w: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บรรจุภัณฑ์และ</w:t>
                            </w:r>
                            <w:proofErr w:type="spellStart"/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อัต</w:t>
                            </w:r>
                            <w:proofErr w:type="spellEnd"/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ลักษณ์ต่าง ๆ / </w:t>
                            </w:r>
                            <w:r w:rsidRPr="00DB5D5B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Asset</w:t>
                            </w: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level </w:t>
                            </w: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ภายในเกมทั้งหมดที่ใช้งาน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6B67D" id="Rectangle 1850814832" o:spid="_x0000_s1030" style="position:absolute;margin-left:413.25pt;margin-top:165.55pt;width:267.75pt;height:67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E8444A6" w14:textId="04657004" w:rsidR="000779C5" w:rsidRPr="00795CC6" w:rsidRDefault="000779C5" w:rsidP="000779C5">
                      <w:pPr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 w:rsidRPr="00795CC6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1.</w:t>
                      </w: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3 </w:t>
                      </w:r>
                      <w:r w:rsidRPr="00DB5D5B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วิเคราะห์และออกแบบ</w:t>
                      </w: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บรรจุภัณฑ์และ</w:t>
                      </w:r>
                      <w:proofErr w:type="spellStart"/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อัต</w:t>
                      </w:r>
                      <w:proofErr w:type="spellEnd"/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ลักษณ์ต่าง ๆ / </w:t>
                      </w:r>
                      <w:r w:rsidRPr="00DB5D5B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Asset</w:t>
                      </w: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level </w:t>
                      </w: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ภายในเกมทั้งหมดที่ใช้งาน</w:t>
                      </w:r>
                    </w:p>
                  </w:txbxContent>
                </v:textbox>
              </v:rect>
            </w:pict>
          </mc:Fallback>
        </mc:AlternateContent>
      </w:r>
      <w:r w:rsidR="00EC33DD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DBFFE6" wp14:editId="54E1D5C4">
                <wp:simplePos x="0" y="0"/>
                <wp:positionH relativeFrom="column">
                  <wp:posOffset>4979404</wp:posOffset>
                </wp:positionH>
                <wp:positionV relativeFrom="paragraph">
                  <wp:posOffset>2529427</wp:posOffset>
                </wp:positionV>
                <wp:extent cx="277495" cy="0"/>
                <wp:effectExtent l="0" t="76200" r="27305" b="95250"/>
                <wp:wrapNone/>
                <wp:docPr id="1966038694" name="Straight Arrow Connector 1966038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33F4A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6038694" o:spid="_x0000_s1026" type="#_x0000_t32" style="position:absolute;margin-left:392.1pt;margin-top:199.15pt;width:21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" strokecolor="#4f81bd [3204]" strokeweight="2pt">
                <v:stroke endarrow="block"/>
              </v:shape>
            </w:pict>
          </mc:Fallback>
        </mc:AlternateContent>
      </w:r>
      <w:r w:rsidR="00EC33DD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EBD027" wp14:editId="25D92F4C">
                <wp:simplePos x="0" y="0"/>
                <wp:positionH relativeFrom="column">
                  <wp:posOffset>4976495</wp:posOffset>
                </wp:positionH>
                <wp:positionV relativeFrom="paragraph">
                  <wp:posOffset>1640367</wp:posOffset>
                </wp:positionV>
                <wp:extent cx="277495" cy="0"/>
                <wp:effectExtent l="0" t="76200" r="273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973168C" id="Straight Arrow Connector 3" o:spid="_x0000_s1026" type="#_x0000_t32" style="position:absolute;margin-left:391.85pt;margin-top:129.15pt;width:21.8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" strokecolor="#4f81bd [3204]" strokeweight="2pt">
                <v:stroke endarrow="block"/>
              </v:shape>
            </w:pict>
          </mc:Fallback>
        </mc:AlternateContent>
      </w:r>
      <w:r w:rsidR="00C10C54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F94C9" wp14:editId="43365EB4">
                <wp:simplePos x="0" y="0"/>
                <wp:positionH relativeFrom="column">
                  <wp:posOffset>2170430</wp:posOffset>
                </wp:positionH>
                <wp:positionV relativeFrom="paragraph">
                  <wp:posOffset>1121410</wp:posOffset>
                </wp:positionV>
                <wp:extent cx="20320" cy="2819400"/>
                <wp:effectExtent l="0" t="0" r="368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81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1B2201" id="Straight Connector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88.3pt" to="172.5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" strokecolor="#548dd4 [1951]" strokeweight="2pt"/>
            </w:pict>
          </mc:Fallback>
        </mc:AlternateContent>
      </w:r>
      <w:r w:rsidR="00C10C54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2DA9358" wp14:editId="555D937F">
                <wp:simplePos x="0" y="0"/>
                <wp:positionH relativeFrom="column">
                  <wp:posOffset>2693035</wp:posOffset>
                </wp:positionH>
                <wp:positionV relativeFrom="paragraph">
                  <wp:posOffset>3448050</wp:posOffset>
                </wp:positionV>
                <wp:extent cx="2032000" cy="859155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7ECCE5" w14:textId="017871C1" w:rsidR="00AC0CB4" w:rsidRPr="00C15858" w:rsidRDefault="008138A5" w:rsidP="0038634C">
                            <w:pPr>
                              <w:textDirection w:val="btL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C15858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2.</w:t>
                            </w:r>
                            <w:r w:rsidR="00046239" w:rsidRPr="00C15858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8634C" w:rsidRPr="00C15858">
                              <w:rPr>
                                <w:rFonts w:ascii="TH Sarabun New" w:eastAsia="Sarabun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ผลิตสื่อมัลติมีเดียเพื่อการนําเสนอในงานธุรกิจตามหลักการ</w:t>
                            </w:r>
                            <w:r w:rsidR="0038634C" w:rsidRPr="00C15858">
                              <w:rPr>
                                <w:rFonts w:ascii="TH Sarabun New" w:eastAsia="Sarabun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38634C" w:rsidRPr="00C15858">
                              <w:rPr>
                                <w:rFonts w:ascii="TH Sarabun New" w:eastAsia="Sarabun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และการออกแบบส่วนติดต่อผู้ใช้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A9358" id="Rectangle 17" o:spid="_x0000_s1031" style="position:absolute;margin-left:212.05pt;margin-top:271.5pt;width:160pt;height:6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7ECCE5" w14:textId="017871C1" w:rsidR="00AC0CB4" w:rsidRPr="00C15858" w:rsidRDefault="008138A5" w:rsidP="0038634C">
                      <w:pPr>
                        <w:textDirection w:val="btL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C15858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2.</w:t>
                      </w:r>
                      <w:r w:rsidR="00046239" w:rsidRPr="00C15858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38634C" w:rsidRPr="00C15858">
                        <w:rPr>
                          <w:rFonts w:ascii="TH Sarabun New" w:eastAsia="Sarabun" w:hAnsi="TH Sarabun New" w:cs="TH Sarabun New" w:hint="cs"/>
                          <w:sz w:val="32"/>
                          <w:szCs w:val="32"/>
                          <w:cs/>
                        </w:rPr>
                        <w:t>ผลิตสื่อมัลติมีเดียเพื่อการนําเสนอในงานธุรกิจตามหลักการ</w:t>
                      </w:r>
                      <w:r w:rsidR="0038634C" w:rsidRPr="00C15858">
                        <w:rPr>
                          <w:rFonts w:ascii="TH Sarabun New" w:eastAsia="Sarabun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38634C" w:rsidRPr="00C15858">
                        <w:rPr>
                          <w:rFonts w:ascii="TH Sarabun New" w:eastAsia="Sarabun" w:hAnsi="TH Sarabun New" w:cs="TH Sarabun New" w:hint="cs"/>
                          <w:sz w:val="32"/>
                          <w:szCs w:val="32"/>
                          <w:cs/>
                        </w:rPr>
                        <w:t>และการออกแบบส่วนติดต่อผู้ใช้</w:t>
                      </w:r>
                    </w:p>
                  </w:txbxContent>
                </v:textbox>
              </v:rect>
            </w:pict>
          </mc:Fallback>
        </mc:AlternateContent>
      </w:r>
      <w:r w:rsidR="00DB5D5B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D618BD" wp14:editId="3AEC8A3B">
                <wp:simplePos x="0" y="0"/>
                <wp:positionH relativeFrom="column">
                  <wp:posOffset>4723130</wp:posOffset>
                </wp:positionH>
                <wp:positionV relativeFrom="paragraph">
                  <wp:posOffset>1174750</wp:posOffset>
                </wp:positionV>
                <wp:extent cx="260350" cy="635"/>
                <wp:effectExtent l="0" t="76200" r="25400" b="946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2D5F6E21" id="Straight Arrow Connector 5" o:spid="_x0000_s1026" type="#_x0000_t32" style="position:absolute;margin-left:371.9pt;margin-top:92.5pt;width:20.5pt;height:.05pt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" strokecolor="#4f81bd [3204]" strokeweight="2pt">
                <v:stroke endarrow="block"/>
              </v:shape>
            </w:pict>
          </mc:Fallback>
        </mc:AlternateContent>
      </w:r>
      <w:r w:rsidR="00DB5D5B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F482A5" wp14:editId="7253A6C0">
                <wp:simplePos x="0" y="0"/>
                <wp:positionH relativeFrom="column">
                  <wp:posOffset>4976495</wp:posOffset>
                </wp:positionH>
                <wp:positionV relativeFrom="paragraph">
                  <wp:posOffset>822325</wp:posOffset>
                </wp:positionV>
                <wp:extent cx="277716" cy="0"/>
                <wp:effectExtent l="0" t="76200" r="273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17BCFA1" id="Straight Arrow Connector 2" o:spid="_x0000_s1026" type="#_x0000_t32" style="position:absolute;margin-left:391.85pt;margin-top:64.75pt;width:21.8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" strokecolor="#4f81bd [3204]" strokeweight="2pt">
                <v:stroke endarrow="block"/>
              </v:shape>
            </w:pict>
          </mc:Fallback>
        </mc:AlternateContent>
      </w:r>
      <w:r w:rsidR="00A13DD6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F73640C" wp14:editId="2FD6795A">
                <wp:simplePos x="0" y="0"/>
                <wp:positionH relativeFrom="column">
                  <wp:posOffset>-304800</wp:posOffset>
                </wp:positionH>
                <wp:positionV relativeFrom="paragraph">
                  <wp:posOffset>2359660</wp:posOffset>
                </wp:positionV>
                <wp:extent cx="2022475" cy="942975"/>
                <wp:effectExtent l="0" t="0" r="158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2A2259" w14:textId="64E28890" w:rsidR="00AC0CB4" w:rsidRPr="00AC0CB4" w:rsidRDefault="00A13DD6">
                            <w:pPr>
                              <w:jc w:val="center"/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</w:rPr>
                              <w:t>SDM_M.6</w:t>
                            </w:r>
                          </w:p>
                          <w:p w14:paraId="32BBD8F3" w14:textId="77777777" w:rsidR="00A13DD6" w:rsidRPr="00A13DD6" w:rsidRDefault="00A13DD6" w:rsidP="00A13DD6">
                            <w:pPr>
                              <w:jc w:val="center"/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A13DD6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การวิเคราะห์และ</w:t>
                            </w:r>
                          </w:p>
                          <w:p w14:paraId="10BFF73E" w14:textId="6B7EC003" w:rsidR="0091380F" w:rsidRPr="00A13DD6" w:rsidRDefault="00A13DD6" w:rsidP="00A13DD6">
                            <w:pPr>
                              <w:jc w:val="center"/>
                              <w:textDirection w:val="btL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A13DD6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ออกแบบระบบเชิงวัตถุ</w:t>
                            </w:r>
                            <w:r w:rsidRPr="00A13DD6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(</w:t>
                            </w:r>
                            <w:r w:rsidRPr="00A13DD6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SDM)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3640C" id="Rectangle 8" o:spid="_x0000_s1032" style="position:absolute;margin-left:-24pt;margin-top:185.8pt;width:159.2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62A2259" w14:textId="64E28890" w:rsidR="00AC0CB4" w:rsidRPr="00AC0CB4" w:rsidRDefault="00A13DD6">
                      <w:pPr>
                        <w:jc w:val="center"/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</w:rPr>
                      </w:pP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</w:rPr>
                        <w:t>SDM_M.6</w:t>
                      </w:r>
                    </w:p>
                    <w:p w14:paraId="32BBD8F3" w14:textId="77777777" w:rsidR="00A13DD6" w:rsidRPr="00A13DD6" w:rsidRDefault="00A13DD6" w:rsidP="00A13DD6">
                      <w:pPr>
                        <w:jc w:val="center"/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 w:rsidRPr="00A13DD6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การวิเคราะห์และ</w:t>
                      </w:r>
                    </w:p>
                    <w:p w14:paraId="10BFF73E" w14:textId="6B7EC003" w:rsidR="0091380F" w:rsidRPr="00A13DD6" w:rsidRDefault="00A13DD6" w:rsidP="00A13DD6">
                      <w:pPr>
                        <w:jc w:val="center"/>
                        <w:textDirection w:val="btL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A13DD6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ออกแบบระบบเชิงวัตถุ</w:t>
                      </w:r>
                      <w:r w:rsidRPr="00A13DD6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(</w:t>
                      </w:r>
                      <w:r w:rsidRPr="00A13DD6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SDM)</w:t>
                      </w:r>
                    </w:p>
                  </w:txbxContent>
                </v:textbox>
              </v:rect>
            </w:pict>
          </mc:Fallback>
        </mc:AlternateContent>
      </w:r>
      <w:r w:rsidR="00AB720A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E1714F" wp14:editId="1DDC5622">
                <wp:simplePos x="0" y="0"/>
                <wp:positionH relativeFrom="column">
                  <wp:posOffset>1740419</wp:posOffset>
                </wp:positionH>
                <wp:positionV relativeFrom="paragraph">
                  <wp:posOffset>2820011</wp:posOffset>
                </wp:positionV>
                <wp:extent cx="427655" cy="5383"/>
                <wp:effectExtent l="0" t="57150" r="29845" b="901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55" cy="5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5082F9" id="Straight Arrow Connector 34" o:spid="_x0000_s1026" type="#_x0000_t32" style="position:absolute;margin-left:137.05pt;margin-top:222.05pt;width:33.65pt;height: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" strokecolor="#4f81bd [3204]" strokeweight="2pt">
                <v:stroke endarrow="block"/>
              </v:shape>
            </w:pict>
          </mc:Fallback>
        </mc:AlternateContent>
      </w:r>
      <w:r w:rsidR="00BC380C" w:rsidRPr="001E122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07AD0" wp14:editId="48DDCF6D">
                <wp:simplePos x="0" y="0"/>
                <wp:positionH relativeFrom="column">
                  <wp:posOffset>2194560</wp:posOffset>
                </wp:positionH>
                <wp:positionV relativeFrom="paragraph">
                  <wp:posOffset>1119174</wp:posOffset>
                </wp:positionV>
                <wp:extent cx="516835" cy="0"/>
                <wp:effectExtent l="0" t="76200" r="1714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C96C4B" id="Straight Arrow Connector 24" o:spid="_x0000_s1026" type="#_x0000_t32" style="position:absolute;margin-left:172.8pt;margin-top:88.1pt;width:40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" strokecolor="#4f81bd [3204]" strokeweight="2pt">
                <v:stroke endarrow="block"/>
              </v:shape>
            </w:pict>
          </mc:Fallback>
        </mc:AlternateContent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52086" w:rsidRPr="001E1227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2E90D522" w14:textId="77777777" w:rsidR="0091380F" w:rsidRPr="001E1227" w:rsidRDefault="00152086" w:rsidP="0062493A">
      <w:pPr>
        <w:tabs>
          <w:tab w:val="left" w:pos="1440"/>
        </w:tabs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lastRenderedPageBreak/>
        <w:t xml:space="preserve">                                                  </w:t>
      </w: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6"/>
          <w:szCs w:val="36"/>
        </w:rPr>
        <w:t>ตารางรายการสอน</w:t>
      </w:r>
      <w:proofErr w:type="spellEnd"/>
    </w:p>
    <w:p w14:paraId="054D499B" w14:textId="77777777" w:rsidR="0091380F" w:rsidRPr="001E1227" w:rsidRDefault="0091380F" w:rsidP="0062493A">
      <w:pPr>
        <w:tabs>
          <w:tab w:val="left" w:pos="1440"/>
        </w:tabs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tbl>
      <w:tblPr>
        <w:tblStyle w:val="a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851"/>
        <w:gridCol w:w="1059"/>
        <w:gridCol w:w="18"/>
      </w:tblGrid>
      <w:tr w:rsidR="0091380F" w:rsidRPr="001E1227" w14:paraId="57224D02" w14:textId="77777777" w:rsidTr="0038634C">
        <w:trPr>
          <w:gridAfter w:val="1"/>
          <w:wAfter w:w="18" w:type="dxa"/>
          <w:trHeight w:val="451"/>
        </w:trPr>
        <w:tc>
          <w:tcPr>
            <w:tcW w:w="7650" w:type="dxa"/>
            <w:vAlign w:val="center"/>
          </w:tcPr>
          <w:p w14:paraId="010D6108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รายการ</w:t>
            </w:r>
            <w:proofErr w:type="spellEnd"/>
          </w:p>
        </w:tc>
        <w:tc>
          <w:tcPr>
            <w:tcW w:w="851" w:type="dxa"/>
            <w:vAlign w:val="center"/>
          </w:tcPr>
          <w:p w14:paraId="79501957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จำนวนชั่วโมง</w:t>
            </w:r>
            <w:proofErr w:type="spellEnd"/>
          </w:p>
        </w:tc>
        <w:tc>
          <w:tcPr>
            <w:tcW w:w="1059" w:type="dxa"/>
            <w:vAlign w:val="center"/>
          </w:tcPr>
          <w:p w14:paraId="10E9099C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สัปดาห์ที่</w:t>
            </w:r>
            <w:proofErr w:type="spellEnd"/>
          </w:p>
        </w:tc>
      </w:tr>
      <w:tr w:rsidR="00206AF4" w:rsidRPr="001E1227" w14:paraId="2B3516F2" w14:textId="77777777" w:rsidTr="0038634C">
        <w:trPr>
          <w:trHeight w:val="451"/>
        </w:trPr>
        <w:tc>
          <w:tcPr>
            <w:tcW w:w="9578" w:type="dxa"/>
            <w:gridSpan w:val="4"/>
            <w:vAlign w:val="center"/>
          </w:tcPr>
          <w:p w14:paraId="0B85E87F" w14:textId="3B512DD6" w:rsidR="00206AF4" w:rsidRPr="001E1227" w:rsidRDefault="00206AF4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สมรรถนะที่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 xml:space="preserve"> 1 </w:t>
            </w:r>
            <w:r w:rsidR="0038634C" w:rsidRPr="001E12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การวิเคราะห์และออกแบบระบบตามหลักการ</w:t>
            </w:r>
            <w:r w:rsidR="0038634C" w:rsidRPr="001E12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38634C" w:rsidRPr="001E122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 xml:space="preserve">CI </w:t>
            </w:r>
            <w:r w:rsidR="0038634C" w:rsidRPr="001E12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และการออกแบบพัฒนาเกมเบื้องต้น</w:t>
            </w:r>
          </w:p>
        </w:tc>
      </w:tr>
      <w:tr w:rsidR="0091380F" w:rsidRPr="001E1227" w14:paraId="63497A13" w14:textId="77777777" w:rsidTr="0038634C">
        <w:trPr>
          <w:gridAfter w:val="1"/>
          <w:wAfter w:w="18" w:type="dxa"/>
          <w:trHeight w:val="451"/>
        </w:trPr>
        <w:tc>
          <w:tcPr>
            <w:tcW w:w="7650" w:type="dxa"/>
          </w:tcPr>
          <w:p w14:paraId="2EBE0E58" w14:textId="03DAA168" w:rsidR="0091380F" w:rsidRPr="001E1227" w:rsidRDefault="00152086" w:rsidP="0062493A">
            <w:pPr>
              <w:textDirection w:val="btL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สรรถนะย่อยที่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1.1 </w:t>
            </w:r>
            <w:r w:rsidR="0038634C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 w:rsidR="00206AF4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ออกแบบสัญลักษณ์องค์กรและชื่อเกม</w:t>
            </w:r>
          </w:p>
        </w:tc>
        <w:tc>
          <w:tcPr>
            <w:tcW w:w="851" w:type="dxa"/>
          </w:tcPr>
          <w:p w14:paraId="4C3903EF" w14:textId="1DBE04C5" w:rsidR="0091380F" w:rsidRPr="001E1227" w:rsidRDefault="006533FD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1</w:t>
            </w:r>
            <w:r w:rsidR="00FB7DC4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1059" w:type="dxa"/>
          </w:tcPr>
          <w:p w14:paraId="4258C9FB" w14:textId="30CAA410" w:rsidR="0091380F" w:rsidRPr="001E1227" w:rsidRDefault="00152086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1-</w:t>
            </w:r>
            <w:r w:rsidR="00206AF4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</w:tr>
      <w:tr w:rsidR="00D056A0" w:rsidRPr="001E1227" w14:paraId="1F4AA7F6" w14:textId="77777777" w:rsidTr="0038634C">
        <w:trPr>
          <w:gridAfter w:val="1"/>
          <w:wAfter w:w="18" w:type="dxa"/>
          <w:trHeight w:val="451"/>
        </w:trPr>
        <w:tc>
          <w:tcPr>
            <w:tcW w:w="7650" w:type="dxa"/>
          </w:tcPr>
          <w:p w14:paraId="036E080A" w14:textId="77777777" w:rsidR="0038634C" w:rsidRPr="001E1227" w:rsidRDefault="00D056A0" w:rsidP="0062493A">
            <w:pPr>
              <w:textDirection w:val="btL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สรรถนะย่อยที่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1.2</w:t>
            </w:r>
            <w:r w:rsidR="00551F72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38634C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การออกแบบ</w:t>
            </w:r>
            <w:r w:rsidR="00206AF4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206AF4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Book Guide </w:t>
            </w:r>
            <w:proofErr w:type="spellStart"/>
            <w:r w:rsidR="00206AF4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สําหรับ</w:t>
            </w:r>
            <w:proofErr w:type="spellEnd"/>
            <w:r w:rsidR="00206AF4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งานธุรกิจ </w:t>
            </w:r>
            <w:r w:rsidR="00206AF4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/ Game Document </w:t>
            </w:r>
          </w:p>
          <w:p w14:paraId="0115DB23" w14:textId="1F9F1040" w:rsidR="00D056A0" w:rsidRPr="001E1227" w:rsidRDefault="0038634C" w:rsidP="0062493A">
            <w:pPr>
              <w:textDirection w:val="btL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    </w:t>
            </w:r>
            <w:r w:rsidR="00206AF4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Design</w:t>
            </w:r>
          </w:p>
        </w:tc>
        <w:tc>
          <w:tcPr>
            <w:tcW w:w="851" w:type="dxa"/>
          </w:tcPr>
          <w:p w14:paraId="3E8490DA" w14:textId="6E26F196" w:rsidR="00D056A0" w:rsidRPr="001E1227" w:rsidRDefault="00FB7DC4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1059" w:type="dxa"/>
          </w:tcPr>
          <w:p w14:paraId="7EB5CB71" w14:textId="76921DDC" w:rsidR="00D056A0" w:rsidRPr="001E1227" w:rsidRDefault="00206AF4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4</w:t>
            </w:r>
            <w:r w:rsidR="008C6E69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="00750087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</w:tr>
      <w:tr w:rsidR="00750087" w:rsidRPr="001E1227" w14:paraId="04FEF1FE" w14:textId="77777777" w:rsidTr="0038634C">
        <w:trPr>
          <w:gridAfter w:val="1"/>
          <w:wAfter w:w="18" w:type="dxa"/>
          <w:trHeight w:val="451"/>
        </w:trPr>
        <w:tc>
          <w:tcPr>
            <w:tcW w:w="7650" w:type="dxa"/>
          </w:tcPr>
          <w:p w14:paraId="7BBA0907" w14:textId="2C941AB3" w:rsidR="00206AF4" w:rsidRPr="001E1227" w:rsidRDefault="00750087" w:rsidP="0062493A">
            <w:pPr>
              <w:textDirection w:val="btL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สรรถนะย่อยที่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1.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3 </w:t>
            </w:r>
            <w:r w:rsidR="00C17DE5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วิเคราะห์และออกแบบบรรจุภัณฑ์และ</w:t>
            </w:r>
            <w:proofErr w:type="spellStart"/>
            <w:r w:rsidR="00C17DE5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อัต</w:t>
            </w:r>
            <w:proofErr w:type="spellEnd"/>
            <w:r w:rsidR="00C17DE5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ลักษณ์ต่าง ๆ / </w:t>
            </w:r>
          </w:p>
          <w:p w14:paraId="0279E345" w14:textId="55C9AA13" w:rsidR="00750087" w:rsidRPr="001E1227" w:rsidRDefault="00206AF4" w:rsidP="0062493A">
            <w:pPr>
              <w:textDirection w:val="btL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     </w:t>
            </w:r>
            <w:r w:rsidR="00D67749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ตัวละคร</w:t>
            </w:r>
            <w:r w:rsidR="00D67749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, </w:t>
            </w:r>
            <w:r w:rsidR="00C17DE5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Asset</w:t>
            </w:r>
            <w:r w:rsidR="00C17DE5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,</w:t>
            </w:r>
            <w:r w:rsidR="00C17DE5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level </w:t>
            </w:r>
            <w:r w:rsidR="00C17DE5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ภายในเกมทั้งหมดที่ใช้</w:t>
            </w:r>
          </w:p>
        </w:tc>
        <w:tc>
          <w:tcPr>
            <w:tcW w:w="851" w:type="dxa"/>
          </w:tcPr>
          <w:p w14:paraId="19108E95" w14:textId="25CA263F" w:rsidR="00750087" w:rsidRPr="001E1227" w:rsidRDefault="00FB7DC4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24</w:t>
            </w:r>
          </w:p>
        </w:tc>
        <w:tc>
          <w:tcPr>
            <w:tcW w:w="1059" w:type="dxa"/>
          </w:tcPr>
          <w:p w14:paraId="2B3AACAB" w14:textId="15046EA8" w:rsidR="00750087" w:rsidRPr="001E1227" w:rsidRDefault="00750087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9-1</w:t>
            </w:r>
            <w:r w:rsidR="00891D41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</w:tr>
      <w:tr w:rsidR="00206AF4" w:rsidRPr="001E1227" w14:paraId="4BCF2C31" w14:textId="77777777" w:rsidTr="0038634C">
        <w:trPr>
          <w:trHeight w:val="469"/>
        </w:trPr>
        <w:tc>
          <w:tcPr>
            <w:tcW w:w="9578" w:type="dxa"/>
            <w:gridSpan w:val="4"/>
            <w:vAlign w:val="center"/>
          </w:tcPr>
          <w:p w14:paraId="0C3E444E" w14:textId="0B8D6FAC" w:rsidR="00206AF4" w:rsidRPr="001E1227" w:rsidRDefault="00206AF4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สมรรถนะที่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 xml:space="preserve"> 2 </w:t>
            </w:r>
            <w:r w:rsidRPr="001E12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ผลิตสื่อมัลติมีเดียเพื่อการนําเสนอในงานธุรกิจตามหลักการ</w:t>
            </w:r>
            <w:r w:rsidRPr="001E12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38634C" w:rsidRPr="001E12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และการออกแบบส่วนติดต่อผู้ใช้</w:t>
            </w:r>
          </w:p>
        </w:tc>
      </w:tr>
      <w:tr w:rsidR="0091380F" w:rsidRPr="001E1227" w14:paraId="43E043E1" w14:textId="77777777" w:rsidTr="0038634C">
        <w:trPr>
          <w:gridAfter w:val="1"/>
          <w:wAfter w:w="18" w:type="dxa"/>
          <w:trHeight w:val="432"/>
        </w:trPr>
        <w:tc>
          <w:tcPr>
            <w:tcW w:w="7650" w:type="dxa"/>
          </w:tcPr>
          <w:p w14:paraId="2AC8B1BE" w14:textId="77777777" w:rsidR="0038634C" w:rsidRPr="001E1227" w:rsidRDefault="00152086" w:rsidP="0062493A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สมรรถนะย่อยที่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sz w:val="32"/>
                <w:szCs w:val="32"/>
              </w:rPr>
              <w:t xml:space="preserve">2.1 </w:t>
            </w:r>
            <w:r w:rsidR="0038634C" w:rsidRPr="001E1227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การ</w:t>
            </w:r>
            <w:r w:rsidR="00C32873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ออกแบบจัดทํา</w:t>
            </w:r>
            <w:r w:rsidR="00C32873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C32873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Story</w:t>
            </w:r>
            <w:r w:rsidR="00C32873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และจัดทําคลิป</w:t>
            </w:r>
            <w:r w:rsidR="00C32873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VDO</w:t>
            </w:r>
            <w:r w:rsidR="00C32873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โฆษณา</w:t>
            </w:r>
            <w:r w:rsidR="00C32873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38634C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           </w:t>
            </w:r>
          </w:p>
          <w:p w14:paraId="3A90212B" w14:textId="77777777" w:rsidR="00E65616" w:rsidRPr="001E1227" w:rsidRDefault="0038634C" w:rsidP="0062493A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     </w:t>
            </w:r>
            <w:r w:rsidR="00C32873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Motion Ads</w:t>
            </w:r>
            <w:r w:rsidR="00C32873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.</w:t>
            </w:r>
            <w:r w:rsidR="00C32873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C32873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/ การออกแบบ</w:t>
            </w:r>
            <w:r w:rsidR="00E65616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ส่วนติดต่อผู้ใช้</w:t>
            </w:r>
            <w:r w:rsidR="00C32873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C32873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UI </w:t>
            </w:r>
            <w:r w:rsidR="00C32873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ระบบต่างๆของ</w:t>
            </w:r>
          </w:p>
          <w:p w14:paraId="65DF350E" w14:textId="151D4984" w:rsidR="0091380F" w:rsidRPr="001E1227" w:rsidRDefault="00E65616" w:rsidP="0062493A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     </w:t>
            </w:r>
            <w:r w:rsidR="00C32873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ภายในเกม</w:t>
            </w:r>
          </w:p>
        </w:tc>
        <w:tc>
          <w:tcPr>
            <w:tcW w:w="851" w:type="dxa"/>
          </w:tcPr>
          <w:p w14:paraId="3F035172" w14:textId="2EFE3A3D" w:rsidR="0091380F" w:rsidRPr="001E1227" w:rsidRDefault="00FB7DC4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1059" w:type="dxa"/>
          </w:tcPr>
          <w:p w14:paraId="7D5869D0" w14:textId="42D465BD" w:rsidR="0091380F" w:rsidRPr="001E1227" w:rsidRDefault="001509D2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1</w:t>
            </w:r>
            <w:r w:rsidR="00891D41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5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  <w:r w:rsidR="00F14D02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</w:tr>
      <w:tr w:rsidR="00C10C54" w:rsidRPr="001E1227" w14:paraId="161B793A" w14:textId="77777777" w:rsidTr="0038634C">
        <w:trPr>
          <w:gridAfter w:val="1"/>
          <w:wAfter w:w="18" w:type="dxa"/>
          <w:trHeight w:val="432"/>
        </w:trPr>
        <w:tc>
          <w:tcPr>
            <w:tcW w:w="7650" w:type="dxa"/>
          </w:tcPr>
          <w:p w14:paraId="2EAEF28A" w14:textId="699870BF" w:rsidR="00C10C54" w:rsidRPr="001E1227" w:rsidRDefault="00C10C54" w:rsidP="0062493A">
            <w:pPr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รวม</w:t>
            </w:r>
            <w:proofErr w:type="spellEnd"/>
          </w:p>
        </w:tc>
        <w:tc>
          <w:tcPr>
            <w:tcW w:w="851" w:type="dxa"/>
            <w:vAlign w:val="center"/>
          </w:tcPr>
          <w:p w14:paraId="089B58BA" w14:textId="182A4C98" w:rsidR="00C10C54" w:rsidRPr="001E1227" w:rsidRDefault="00C10C54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72</w:t>
            </w:r>
          </w:p>
        </w:tc>
        <w:tc>
          <w:tcPr>
            <w:tcW w:w="1059" w:type="dxa"/>
            <w:vAlign w:val="center"/>
          </w:tcPr>
          <w:p w14:paraId="4AA77AB6" w14:textId="29C92AB4" w:rsidR="00C10C54" w:rsidRPr="001E1227" w:rsidRDefault="00C10C54" w:rsidP="0062493A">
            <w:pPr>
              <w:tabs>
                <w:tab w:val="left" w:pos="1440"/>
                <w:tab w:val="left" w:pos="7200"/>
              </w:tabs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18</w:t>
            </w:r>
          </w:p>
        </w:tc>
      </w:tr>
    </w:tbl>
    <w:p w14:paraId="4AA353BA" w14:textId="77777777" w:rsidR="0091380F" w:rsidRPr="001E1227" w:rsidRDefault="0091380F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6"/>
          <w:szCs w:val="36"/>
        </w:rPr>
        <w:sectPr w:rsidR="0091380F" w:rsidRPr="001E1227" w:rsidSect="00CD5AA0">
          <w:type w:val="continuous"/>
          <w:pgSz w:w="11906" w:h="16838"/>
          <w:pgMar w:top="1440" w:right="206" w:bottom="1440" w:left="1440" w:header="706" w:footer="706" w:gutter="0"/>
          <w:cols w:space="720"/>
        </w:sectPr>
      </w:pPr>
    </w:p>
    <w:p w14:paraId="76CFDB03" w14:textId="12D3EE6C" w:rsidR="0091380F" w:rsidRPr="001E1227" w:rsidRDefault="00152086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หน่วยสมรรถนะที่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1 </w:t>
      </w:r>
      <w:r w:rsidR="004E6995" w:rsidRPr="001E122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การวิเคราะห์และออกแบบระบบตามหลักการ</w:t>
      </w:r>
      <w:r w:rsidR="004E6995" w:rsidRPr="001E1227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="004E6995" w:rsidRPr="001E1227">
        <w:rPr>
          <w:rFonts w:ascii="TH SarabunPSK" w:eastAsia="Sarabun" w:hAnsi="TH SarabunPSK" w:cs="TH SarabunPSK"/>
          <w:b/>
          <w:bCs/>
          <w:sz w:val="32"/>
          <w:szCs w:val="32"/>
        </w:rPr>
        <w:t xml:space="preserve">CI </w:t>
      </w:r>
      <w:r w:rsidR="004E6995" w:rsidRPr="001E122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และการออกแบบพัฒนาเกมเบื้องต้น</w:t>
      </w:r>
    </w:p>
    <w:p w14:paraId="1F11F721" w14:textId="77777777" w:rsidR="0091380F" w:rsidRPr="001E1227" w:rsidRDefault="0091380F" w:rsidP="0062493A">
      <w:pPr>
        <w:tabs>
          <w:tab w:val="left" w:pos="1440"/>
          <w:tab w:val="left" w:pos="7200"/>
        </w:tabs>
        <w:ind w:right="1206"/>
        <w:jc w:val="both"/>
        <w:rPr>
          <w:rFonts w:ascii="TH SarabunPSK" w:eastAsia="Sarabun" w:hAnsi="TH SarabunPSK" w:cs="TH SarabunPSK"/>
          <w:b/>
          <w:color w:val="000000"/>
          <w:sz w:val="16"/>
          <w:szCs w:val="16"/>
        </w:rPr>
      </w:pPr>
    </w:p>
    <w:tbl>
      <w:tblPr>
        <w:tblStyle w:val="a0"/>
        <w:tblW w:w="15007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274"/>
        <w:gridCol w:w="2998"/>
        <w:gridCol w:w="3402"/>
        <w:gridCol w:w="2268"/>
        <w:gridCol w:w="1694"/>
        <w:gridCol w:w="31"/>
        <w:gridCol w:w="1805"/>
      </w:tblGrid>
      <w:tr w:rsidR="0091380F" w:rsidRPr="001E1227" w14:paraId="63A95D53" w14:textId="77777777" w:rsidTr="00B12CA0">
        <w:trPr>
          <w:trHeight w:val="340"/>
        </w:trPr>
        <w:tc>
          <w:tcPr>
            <w:tcW w:w="535" w:type="dxa"/>
            <w:tcBorders>
              <w:top w:val="single" w:sz="4" w:space="0" w:color="000000"/>
            </w:tcBorders>
          </w:tcPr>
          <w:p w14:paraId="0F427C57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ที่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04A8D6CC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สมรรถนะย่อย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(EOC)</w:t>
            </w:r>
          </w:p>
        </w:tc>
        <w:tc>
          <w:tcPr>
            <w:tcW w:w="2998" w:type="dxa"/>
            <w:tcBorders>
              <w:top w:val="single" w:sz="4" w:space="0" w:color="000000"/>
            </w:tcBorders>
          </w:tcPr>
          <w:p w14:paraId="5C4504A2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ขอบเขตการปฏิบัติงาน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(R)</w:t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 w14:paraId="5ECFA15A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เกณฑ์การประเมิน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(PC)</w:t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 w14:paraId="5E6DE61D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เครื่องมืออุปกรณ์</w:t>
            </w:r>
            <w:proofErr w:type="spellEnd"/>
          </w:p>
        </w:tc>
        <w:tc>
          <w:tcPr>
            <w:tcW w:w="3530" w:type="dxa"/>
            <w:gridSpan w:val="3"/>
            <w:tcBorders>
              <w:top w:val="single" w:sz="4" w:space="0" w:color="000000"/>
            </w:tcBorders>
          </w:tcPr>
          <w:p w14:paraId="3921E05F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หลักฐาน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(EV)</w:t>
            </w:r>
          </w:p>
        </w:tc>
      </w:tr>
      <w:tr w:rsidR="0091380F" w:rsidRPr="001E1227" w14:paraId="7DAAC5A9" w14:textId="77777777" w:rsidTr="00B12CA0">
        <w:trPr>
          <w:trHeight w:val="283"/>
        </w:trPr>
        <w:tc>
          <w:tcPr>
            <w:tcW w:w="535" w:type="dxa"/>
            <w:vMerge w:val="restart"/>
          </w:tcPr>
          <w:p w14:paraId="736E178F" w14:textId="77777777" w:rsidR="0091380F" w:rsidRPr="001E1227" w:rsidRDefault="0015208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1.1</w:t>
            </w:r>
          </w:p>
        </w:tc>
        <w:tc>
          <w:tcPr>
            <w:tcW w:w="2274" w:type="dxa"/>
            <w:vMerge w:val="restart"/>
          </w:tcPr>
          <w:p w14:paraId="618AC40E" w14:textId="122E23BF" w:rsidR="0091380F" w:rsidRPr="001E1227" w:rsidRDefault="004C0542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ออกแบบสัญลักษณ์องค์กรและชื่อเกม</w:t>
            </w:r>
          </w:p>
        </w:tc>
        <w:tc>
          <w:tcPr>
            <w:tcW w:w="2998" w:type="dxa"/>
            <w:vMerge w:val="restart"/>
          </w:tcPr>
          <w:p w14:paraId="1C8CA882" w14:textId="77777777" w:rsidR="000F6379" w:rsidRPr="001E1227" w:rsidRDefault="0015208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="00A44175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เขียนข้อเสนอโครงการ</w:t>
            </w:r>
          </w:p>
          <w:p w14:paraId="6EB606CC" w14:textId="14EE24DE" w:rsidR="00A44175" w:rsidRPr="001E1227" w:rsidRDefault="00A44175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นำเสนอข้อเสนอโครงการ</w:t>
            </w:r>
          </w:p>
        </w:tc>
        <w:tc>
          <w:tcPr>
            <w:tcW w:w="3402" w:type="dxa"/>
            <w:vMerge w:val="restart"/>
          </w:tcPr>
          <w:p w14:paraId="582FBD77" w14:textId="2F38A2D9" w:rsidR="0091380F" w:rsidRPr="001E1227" w:rsidRDefault="0015208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1.</w:t>
            </w:r>
            <w:r w:rsidR="005A293A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179A1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ความสมบูรณ์ของหัวข้อ</w:t>
            </w:r>
          </w:p>
          <w:p w14:paraId="3A8453B9" w14:textId="355457EF" w:rsidR="0091380F" w:rsidRPr="001E1227" w:rsidRDefault="0015208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2.</w:t>
            </w:r>
            <w:r w:rsidR="005A293A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179A1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ความน่าสนใจ ความคิดสร้างสรรค์</w:t>
            </w:r>
          </w:p>
          <w:p w14:paraId="018CC3B7" w14:textId="603873FF" w:rsidR="0091380F" w:rsidRPr="001E1227" w:rsidRDefault="0015208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3.</w:t>
            </w:r>
            <w:r w:rsidR="005A293A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E0684A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ประโยชน์ที่ได้รับจากโครงการ</w:t>
            </w:r>
          </w:p>
          <w:p w14:paraId="1384C1F2" w14:textId="09271E88" w:rsidR="005A293A" w:rsidRPr="001E1227" w:rsidRDefault="005A293A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4. </w:t>
            </w:r>
            <w:r w:rsidR="00E0684A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เทคนิค ความยาก-ง่ายของโครงการ</w:t>
            </w:r>
          </w:p>
          <w:p w14:paraId="103CFF5A" w14:textId="25DDA50F" w:rsidR="0091380F" w:rsidRPr="001E1227" w:rsidRDefault="005A293A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5</w:t>
            </w:r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มีระเบียบ</w:t>
            </w:r>
            <w:proofErr w:type="spellEnd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ละเอียด</w:t>
            </w:r>
            <w:proofErr w:type="spellEnd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รอบคอบ</w:t>
            </w:r>
            <w:proofErr w:type="spellEnd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ซื่อสัตย์</w:t>
            </w:r>
            <w:proofErr w:type="spellEnd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มีวินัย</w:t>
            </w:r>
            <w:proofErr w:type="spellEnd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ตรงต่อเวลาและมีเจตคติที่ดีต่อวิชาชีพคอมพิวเตอร์</w:t>
            </w:r>
            <w:proofErr w:type="spellEnd"/>
          </w:p>
        </w:tc>
        <w:tc>
          <w:tcPr>
            <w:tcW w:w="2268" w:type="dxa"/>
            <w:vMerge w:val="restart"/>
          </w:tcPr>
          <w:p w14:paraId="046376D4" w14:textId="71F20008" w:rsidR="0091380F" w:rsidRPr="001E1227" w:rsidRDefault="0015208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="00B12CA0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เครื่อง</w:t>
            </w:r>
            <w:proofErr w:type="spellStart"/>
            <w:r w:rsidR="00B12CA0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คอมพิวเตอร์</w:t>
            </w:r>
            <w:proofErr w:type="spellEnd"/>
          </w:p>
          <w:p w14:paraId="4619F632" w14:textId="600A5D50" w:rsidR="00517365" w:rsidRPr="001E1227" w:rsidRDefault="00517365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="00B12CA0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Adobe Photoshop</w:t>
            </w:r>
          </w:p>
          <w:p w14:paraId="7C9C9BB3" w14:textId="784D096E" w:rsidR="00517365" w:rsidRPr="001E1227" w:rsidRDefault="00517365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="00B12CA0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Adobe</w:t>
            </w:r>
            <w:r w:rsidR="00B12CA0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Illustrator</w:t>
            </w:r>
          </w:p>
          <w:p w14:paraId="4358C93E" w14:textId="4B4228B4" w:rsidR="00517365" w:rsidRPr="001E1227" w:rsidRDefault="00517365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="00B12CA0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22041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Microsoft Word</w:t>
            </w:r>
          </w:p>
        </w:tc>
        <w:tc>
          <w:tcPr>
            <w:tcW w:w="1694" w:type="dxa"/>
          </w:tcPr>
          <w:p w14:paraId="3D72F890" w14:textId="5EFAB1DD" w:rsidR="0091380F" w:rsidRPr="001E1227" w:rsidRDefault="00C343C2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="005A107C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22041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เอกสารข้อเสนอโครงการ</w:t>
            </w:r>
          </w:p>
          <w:p w14:paraId="402D3739" w14:textId="05500034" w:rsidR="00C343C2" w:rsidRPr="001E1227" w:rsidRDefault="00C343C2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="005A107C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22041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การนำเสนอข้อเสนอโครงการ</w:t>
            </w:r>
          </w:p>
        </w:tc>
        <w:tc>
          <w:tcPr>
            <w:tcW w:w="1836" w:type="dxa"/>
            <w:gridSpan w:val="2"/>
          </w:tcPr>
          <w:p w14:paraId="21AC6E89" w14:textId="77777777" w:rsidR="0091380F" w:rsidRPr="001E1227" w:rsidRDefault="0015208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ประเมินผลการ</w:t>
            </w:r>
            <w:proofErr w:type="spellEnd"/>
          </w:p>
          <w:p w14:paraId="6F1935AA" w14:textId="77777777" w:rsidR="0091380F" w:rsidRPr="001E1227" w:rsidRDefault="0015208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ทดสอบภาคปฏิบัติ</w:t>
            </w:r>
            <w:proofErr w:type="spellEnd"/>
          </w:p>
          <w:p w14:paraId="352CA7EE" w14:textId="77777777" w:rsidR="0091380F" w:rsidRPr="001E1227" w:rsidRDefault="0015208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(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ใบงาน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)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ผ่าน</w:t>
            </w:r>
            <w:proofErr w:type="spellEnd"/>
          </w:p>
          <w:p w14:paraId="0D3321F7" w14:textId="6AD89B2F" w:rsidR="0091380F" w:rsidRPr="001E1227" w:rsidRDefault="0015208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เกณฑ์ร้อยละ</w:t>
            </w:r>
            <w:proofErr w:type="spellEnd"/>
            <w:r w:rsidR="00990592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80</w:t>
            </w:r>
          </w:p>
        </w:tc>
      </w:tr>
      <w:tr w:rsidR="0091380F" w:rsidRPr="001E1227" w14:paraId="07B7F6BF" w14:textId="77777777" w:rsidTr="00B12CA0">
        <w:trPr>
          <w:trHeight w:val="283"/>
        </w:trPr>
        <w:tc>
          <w:tcPr>
            <w:tcW w:w="535" w:type="dxa"/>
            <w:vMerge/>
          </w:tcPr>
          <w:p w14:paraId="1B6DE8CC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62888C16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98" w:type="dxa"/>
            <w:vMerge/>
          </w:tcPr>
          <w:p w14:paraId="2B7307C1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76FD2FD5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6A20EB79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3"/>
          </w:tcPr>
          <w:p w14:paraId="0BF66CC8" w14:textId="77777777" w:rsidR="0091380F" w:rsidRPr="001E1227" w:rsidRDefault="0015208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ขั้นตอนการประเมิน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(AG)</w:t>
            </w:r>
          </w:p>
        </w:tc>
      </w:tr>
      <w:tr w:rsidR="0091380F" w:rsidRPr="001E1227" w14:paraId="55257C62" w14:textId="77777777" w:rsidTr="00B12CA0">
        <w:trPr>
          <w:trHeight w:val="283"/>
        </w:trPr>
        <w:tc>
          <w:tcPr>
            <w:tcW w:w="535" w:type="dxa"/>
            <w:vMerge/>
          </w:tcPr>
          <w:p w14:paraId="3781B8CE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069B9241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2998" w:type="dxa"/>
            <w:vMerge/>
          </w:tcPr>
          <w:p w14:paraId="19466BCE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3DA28D69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2017CB3D" w14:textId="77777777" w:rsidR="0091380F" w:rsidRPr="001E1227" w:rsidRDefault="0091380F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3"/>
          </w:tcPr>
          <w:p w14:paraId="4BDCB1AF" w14:textId="77777777" w:rsidR="0091380F" w:rsidRPr="001E1227" w:rsidRDefault="0015208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จัดห้องทดสอบภาคปฏิบัติโดยการ</w:t>
            </w:r>
            <w:proofErr w:type="spellEnd"/>
          </w:p>
          <w:p w14:paraId="6C996E33" w14:textId="77777777" w:rsidR="0091380F" w:rsidRPr="001E1227" w:rsidRDefault="0015208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เตรียมใบงานหรือสถานการณ์จำลอง</w:t>
            </w:r>
            <w:proofErr w:type="spellEnd"/>
          </w:p>
        </w:tc>
      </w:tr>
      <w:tr w:rsidR="00385936" w:rsidRPr="001E1227" w14:paraId="053AD37B" w14:textId="75236438" w:rsidTr="00385936">
        <w:trPr>
          <w:trHeight w:val="1976"/>
        </w:trPr>
        <w:tc>
          <w:tcPr>
            <w:tcW w:w="535" w:type="dxa"/>
            <w:vMerge w:val="restart"/>
          </w:tcPr>
          <w:p w14:paraId="0A4DE202" w14:textId="0554D31E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1.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274" w:type="dxa"/>
            <w:vMerge w:val="restart"/>
          </w:tcPr>
          <w:p w14:paraId="68E40AD7" w14:textId="6F4E0748" w:rsidR="00385936" w:rsidRPr="001E1227" w:rsidRDefault="004E6995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การออกแบบ</w:t>
            </w:r>
            <w:r w:rsidR="0038593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38593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Book Guide </w:t>
            </w:r>
            <w:proofErr w:type="spellStart"/>
            <w:r w:rsidR="00385936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สําหรับ</w:t>
            </w:r>
            <w:proofErr w:type="spellEnd"/>
            <w:r w:rsidR="00385936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งานธุรกิจ </w:t>
            </w:r>
            <w:r w:rsidR="0038593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/ Game Document Design</w:t>
            </w:r>
          </w:p>
        </w:tc>
        <w:tc>
          <w:tcPr>
            <w:tcW w:w="2998" w:type="dxa"/>
            <w:vMerge w:val="restart"/>
          </w:tcPr>
          <w:p w14:paraId="37780875" w14:textId="7E8F9D1F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ออกแบบอ</w:t>
            </w:r>
            <w:proofErr w:type="spellStart"/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ัต</w:t>
            </w:r>
            <w:proofErr w:type="spellEnd"/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ลักษณ์องค์กร ในส่วนของตัวอักษร แนวทางการออกแบบ ผลิตภัณฑ์ภายในองค์กร </w:t>
            </w:r>
          </w:p>
          <w:p w14:paraId="12E93D62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2. ระบุข้อมูลตามรูปแบบของ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Game Document Design</w:t>
            </w:r>
          </w:p>
          <w:p w14:paraId="0F80C914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 w:val="restart"/>
          </w:tcPr>
          <w:p w14:paraId="18E49A04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1.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องค์ประกอบสมบูรณ์</w:t>
            </w:r>
          </w:p>
          <w:p w14:paraId="14F554E3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2.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ความคิดสร้างสรรค์ สวยงาม</w:t>
            </w:r>
          </w:p>
          <w:p w14:paraId="22C63C3E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3.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การนำไปใช้งานจริง</w:t>
            </w:r>
          </w:p>
          <w:p w14:paraId="2A01DDB5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4. แนวคิดที่มา</w:t>
            </w:r>
          </w:p>
          <w:p w14:paraId="5AAEB81D" w14:textId="24A331A9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5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มีระเบียบ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ละเอียด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รอบคอบ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ซื่อสัตย์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มีวินัย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ตรงต่อเวลาและมีเจตคติที่ดีต่อวิชาชีพคอมพิวเตอร์</w:t>
            </w:r>
            <w:proofErr w:type="spellEnd"/>
          </w:p>
        </w:tc>
        <w:tc>
          <w:tcPr>
            <w:tcW w:w="2268" w:type="dxa"/>
            <w:vMerge w:val="restart"/>
          </w:tcPr>
          <w:p w14:paraId="23B4F01F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เครื่อง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คอมพิวเตอร์</w:t>
            </w:r>
            <w:proofErr w:type="spellEnd"/>
          </w:p>
          <w:p w14:paraId="6F6C92ED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Adobe Photoshop</w:t>
            </w:r>
          </w:p>
          <w:p w14:paraId="7BDA250C" w14:textId="334D7ABF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Adobe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Illustrator</w:t>
            </w:r>
          </w:p>
        </w:tc>
        <w:tc>
          <w:tcPr>
            <w:tcW w:w="172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ACC2881" w14:textId="70E7696D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- ตราสัญลักษณ์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/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ตราสินค้า / โครงสร้างระบบเกม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78C46CB6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ประเมินผลการ</w:t>
            </w:r>
            <w:proofErr w:type="spellEnd"/>
          </w:p>
          <w:p w14:paraId="228B7489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ทดสอบภาคปฏิบัติ</w:t>
            </w:r>
            <w:proofErr w:type="spellEnd"/>
          </w:p>
          <w:p w14:paraId="5B026D55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(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ใบงาน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)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ผ่าน</w:t>
            </w:r>
            <w:proofErr w:type="spellEnd"/>
          </w:p>
          <w:p w14:paraId="69C8B7A5" w14:textId="07292D40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เกณฑ์ร้อยละ</w:t>
            </w:r>
            <w:proofErr w:type="spellEnd"/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80</w:t>
            </w:r>
          </w:p>
        </w:tc>
      </w:tr>
      <w:tr w:rsidR="00385936" w:rsidRPr="001E1227" w14:paraId="3A59FEA1" w14:textId="77777777" w:rsidTr="00385936">
        <w:trPr>
          <w:trHeight w:val="531"/>
        </w:trPr>
        <w:tc>
          <w:tcPr>
            <w:tcW w:w="535" w:type="dxa"/>
            <w:vMerge/>
          </w:tcPr>
          <w:p w14:paraId="0531191E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479D4114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998" w:type="dxa"/>
            <w:vMerge/>
          </w:tcPr>
          <w:p w14:paraId="76D68A68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1F88B86F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5B184F84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EAF68F3" w14:textId="51B99BC8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ขั้นตอนการประเมิน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(AG)</w:t>
            </w:r>
          </w:p>
        </w:tc>
      </w:tr>
      <w:tr w:rsidR="00385936" w:rsidRPr="001E1227" w14:paraId="31712320" w14:textId="77777777" w:rsidTr="00385936">
        <w:trPr>
          <w:trHeight w:val="1122"/>
        </w:trPr>
        <w:tc>
          <w:tcPr>
            <w:tcW w:w="535" w:type="dxa"/>
            <w:vMerge/>
          </w:tcPr>
          <w:p w14:paraId="1F94B4A7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26E32710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998" w:type="dxa"/>
            <w:vMerge/>
          </w:tcPr>
          <w:p w14:paraId="735E53B8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04BEC1EB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25220274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3"/>
            <w:tcBorders>
              <w:top w:val="single" w:sz="4" w:space="0" w:color="auto"/>
            </w:tcBorders>
          </w:tcPr>
          <w:p w14:paraId="589A35F3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จัดห้องทดสอบภาคปฏิบัติโดยการ</w:t>
            </w:r>
            <w:proofErr w:type="spellEnd"/>
          </w:p>
          <w:p w14:paraId="24C4EAD1" w14:textId="2F149381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เตรียมใบงานหรือสถานการณ์จำลอง</w:t>
            </w:r>
            <w:proofErr w:type="spellEnd"/>
          </w:p>
        </w:tc>
      </w:tr>
    </w:tbl>
    <w:p w14:paraId="1A219E23" w14:textId="77777777" w:rsidR="0091380F" w:rsidRPr="001E1227" w:rsidRDefault="0091380F" w:rsidP="0062493A">
      <w:pPr>
        <w:tabs>
          <w:tab w:val="left" w:pos="1440"/>
          <w:tab w:val="left" w:pos="7200"/>
        </w:tabs>
        <w:ind w:right="1206"/>
        <w:jc w:val="both"/>
        <w:rPr>
          <w:rFonts w:ascii="TH SarabunPSK" w:eastAsia="Sarabun" w:hAnsi="TH SarabunPSK" w:cs="TH SarabunPSK"/>
          <w:b/>
          <w:color w:val="000000"/>
          <w:sz w:val="16"/>
          <w:szCs w:val="16"/>
        </w:rPr>
      </w:pPr>
    </w:p>
    <w:p w14:paraId="16BC52B9" w14:textId="77777777" w:rsidR="0091380F" w:rsidRPr="001E1227" w:rsidRDefault="0091380F" w:rsidP="0062493A">
      <w:pPr>
        <w:tabs>
          <w:tab w:val="left" w:pos="1440"/>
          <w:tab w:val="left" w:pos="7200"/>
        </w:tabs>
        <w:ind w:right="1206"/>
        <w:jc w:val="both"/>
        <w:rPr>
          <w:rFonts w:ascii="TH SarabunPSK" w:eastAsia="Sarabun" w:hAnsi="TH SarabunPSK" w:cs="TH SarabunPSK"/>
          <w:b/>
          <w:color w:val="FF0000"/>
          <w:sz w:val="16"/>
          <w:szCs w:val="16"/>
        </w:rPr>
      </w:pPr>
    </w:p>
    <w:p w14:paraId="51BE4AEA" w14:textId="26D44068" w:rsidR="0091380F" w:rsidRPr="001E1227" w:rsidRDefault="0091380F" w:rsidP="0062493A">
      <w:pPr>
        <w:tabs>
          <w:tab w:val="left" w:pos="1440"/>
          <w:tab w:val="left" w:pos="7200"/>
        </w:tabs>
        <w:ind w:right="1206"/>
        <w:jc w:val="both"/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1C15C13B" w14:textId="77777777" w:rsidR="00385936" w:rsidRPr="001E1227" w:rsidRDefault="00385936" w:rsidP="0062493A">
      <w:pPr>
        <w:tabs>
          <w:tab w:val="left" w:pos="1440"/>
          <w:tab w:val="left" w:pos="7200"/>
        </w:tabs>
        <w:ind w:right="1206"/>
        <w:jc w:val="both"/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0C4CC655" w14:textId="478A5165" w:rsidR="0091380F" w:rsidRPr="001E1227" w:rsidRDefault="00385936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หน่วยสมรรถนะที่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1 </w:t>
      </w:r>
      <w:r w:rsidR="004C122B" w:rsidRPr="001E122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การวิเคราะห์และออกแบบระบบตามหลักการ</w:t>
      </w:r>
      <w:r w:rsidR="004C122B" w:rsidRPr="001E1227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="004C122B" w:rsidRPr="001E1227">
        <w:rPr>
          <w:rFonts w:ascii="TH SarabunPSK" w:eastAsia="Sarabun" w:hAnsi="TH SarabunPSK" w:cs="TH SarabunPSK"/>
          <w:b/>
          <w:bCs/>
          <w:sz w:val="32"/>
          <w:szCs w:val="32"/>
        </w:rPr>
        <w:t xml:space="preserve">CI </w:t>
      </w:r>
      <w:r w:rsidR="004C122B" w:rsidRPr="001E122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และการออกแบบพัฒนาเกมเบื้องต้น </w:t>
      </w:r>
      <w:r w:rsidRPr="001E1227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(</w:t>
      </w:r>
      <w:r w:rsidRPr="001E1227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ต่อ</w:t>
      </w:r>
      <w:r w:rsidRPr="001E1227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)</w:t>
      </w:r>
    </w:p>
    <w:p w14:paraId="78615DC1" w14:textId="189334D8" w:rsidR="00FB385A" w:rsidRPr="001E1227" w:rsidRDefault="00FB385A" w:rsidP="0062493A">
      <w:pPr>
        <w:tabs>
          <w:tab w:val="left" w:pos="1440"/>
          <w:tab w:val="left" w:pos="7200"/>
        </w:tabs>
        <w:ind w:right="1206"/>
        <w:jc w:val="both"/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tbl>
      <w:tblPr>
        <w:tblStyle w:val="a0"/>
        <w:tblpPr w:leftFromText="180" w:rightFromText="180" w:vertAnchor="text" w:horzAnchor="margin" w:tblpXSpec="center" w:tblpY="-6"/>
        <w:tblW w:w="15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437"/>
        <w:gridCol w:w="3003"/>
        <w:gridCol w:w="3402"/>
        <w:gridCol w:w="2283"/>
        <w:gridCol w:w="1770"/>
        <w:gridCol w:w="1760"/>
      </w:tblGrid>
      <w:tr w:rsidR="00385936" w:rsidRPr="001E1227" w14:paraId="0DD0A626" w14:textId="77777777" w:rsidTr="002E3A49">
        <w:trPr>
          <w:trHeight w:val="340"/>
        </w:trPr>
        <w:tc>
          <w:tcPr>
            <w:tcW w:w="535" w:type="dxa"/>
            <w:tcBorders>
              <w:top w:val="single" w:sz="4" w:space="0" w:color="000000"/>
            </w:tcBorders>
          </w:tcPr>
          <w:p w14:paraId="4CD5426F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ที่</w:t>
            </w:r>
            <w:proofErr w:type="spellEnd"/>
          </w:p>
        </w:tc>
        <w:tc>
          <w:tcPr>
            <w:tcW w:w="2437" w:type="dxa"/>
            <w:tcBorders>
              <w:top w:val="single" w:sz="4" w:space="0" w:color="000000"/>
            </w:tcBorders>
          </w:tcPr>
          <w:p w14:paraId="2C627929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สมรรถนะย่อย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(EOC)</w:t>
            </w:r>
          </w:p>
        </w:tc>
        <w:tc>
          <w:tcPr>
            <w:tcW w:w="3003" w:type="dxa"/>
            <w:tcBorders>
              <w:top w:val="single" w:sz="4" w:space="0" w:color="000000"/>
            </w:tcBorders>
          </w:tcPr>
          <w:p w14:paraId="58CEF5C1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ขอบเขตการปฏิบัติงาน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(R)</w:t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 w14:paraId="16B6E17B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เกณฑ์การประเมิน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(PC)</w:t>
            </w:r>
          </w:p>
        </w:tc>
        <w:tc>
          <w:tcPr>
            <w:tcW w:w="2283" w:type="dxa"/>
            <w:tcBorders>
              <w:top w:val="single" w:sz="4" w:space="0" w:color="000000"/>
            </w:tcBorders>
          </w:tcPr>
          <w:p w14:paraId="00F4E289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เครื่องมืออุปกรณ์</w:t>
            </w:r>
            <w:proofErr w:type="spellEnd"/>
          </w:p>
        </w:tc>
        <w:tc>
          <w:tcPr>
            <w:tcW w:w="3530" w:type="dxa"/>
            <w:gridSpan w:val="2"/>
            <w:tcBorders>
              <w:top w:val="single" w:sz="4" w:space="0" w:color="000000"/>
            </w:tcBorders>
          </w:tcPr>
          <w:p w14:paraId="4DA353BF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หลักฐาน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(EV)</w:t>
            </w:r>
          </w:p>
        </w:tc>
      </w:tr>
      <w:tr w:rsidR="00385936" w:rsidRPr="001E1227" w14:paraId="7830E3E3" w14:textId="77777777" w:rsidTr="002E3A49">
        <w:trPr>
          <w:trHeight w:val="1905"/>
        </w:trPr>
        <w:tc>
          <w:tcPr>
            <w:tcW w:w="535" w:type="dxa"/>
            <w:vMerge w:val="restart"/>
          </w:tcPr>
          <w:p w14:paraId="1529959F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b/>
                <w:color w:val="000000"/>
                <w:sz w:val="32"/>
                <w:szCs w:val="32"/>
                <w:cs/>
              </w:rPr>
              <w:t>1.3</w:t>
            </w:r>
          </w:p>
        </w:tc>
        <w:tc>
          <w:tcPr>
            <w:tcW w:w="2437" w:type="dxa"/>
            <w:vMerge w:val="restart"/>
          </w:tcPr>
          <w:p w14:paraId="775DAE3B" w14:textId="2A9A3CFE" w:rsidR="00385936" w:rsidRPr="001E1227" w:rsidRDefault="00D67749" w:rsidP="0062493A">
            <w:pP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วิเคราะห์และออกแบบบรรจุภัณฑ์และ</w:t>
            </w:r>
            <w:proofErr w:type="spellStart"/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อัต</w:t>
            </w:r>
            <w:proofErr w:type="spellEnd"/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ลักษณ์ต่าง ๆ</w:t>
            </w:r>
            <w:r w:rsidR="00E40986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ขององค์กร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/ </w:t>
            </w:r>
            <w:r w:rsidR="00E40986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        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ตัวละคร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, Asset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,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level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ภายในเกมทั้งหมดที่ใช้</w:t>
            </w:r>
          </w:p>
        </w:tc>
        <w:tc>
          <w:tcPr>
            <w:tcW w:w="3003" w:type="dxa"/>
            <w:vMerge w:val="restart"/>
          </w:tcPr>
          <w:p w14:paraId="6DFAB922" w14:textId="77777777" w:rsidR="009D58E8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ออกแบบบรรจุภัณฑ์</w:t>
            </w:r>
            <w:r w:rsidR="009D58E8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ตาม </w:t>
            </w:r>
          </w:p>
          <w:p w14:paraId="1B464672" w14:textId="5E02DC16" w:rsidR="00E40986" w:rsidRPr="001E1227" w:rsidRDefault="009D58E8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Book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Guildeline</w:t>
            </w:r>
            <w:proofErr w:type="spellEnd"/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  <w:p w14:paraId="505088CC" w14:textId="77777777" w:rsidR="009D58E8" w:rsidRPr="001E1227" w:rsidRDefault="00E4098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ออกแบบ</w:t>
            </w:r>
            <w:r w:rsidR="00385936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ตัวละครเกม</w:t>
            </w:r>
            <w:r w:rsidR="009D58E8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และ</w:t>
            </w:r>
          </w:p>
          <w:p w14:paraId="5FF1F37C" w14:textId="12B1C579" w:rsidR="00385936" w:rsidRPr="001E1227" w:rsidRDefault="009D58E8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 สิ่งของภายในเกมตามเอกสาร </w:t>
            </w:r>
          </w:p>
          <w:p w14:paraId="7001E159" w14:textId="20AF4958" w:rsidR="009D58E8" w:rsidRPr="001E1227" w:rsidRDefault="009D58E8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Game Document Design</w:t>
            </w:r>
          </w:p>
          <w:p w14:paraId="6016C52B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 w:val="restart"/>
          </w:tcPr>
          <w:p w14:paraId="6496FCC1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1.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องค์ประกอบสมบูรณ์</w:t>
            </w:r>
          </w:p>
          <w:p w14:paraId="0F6B54CE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2.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ความคิดสร้างสรรค์ สวยงาม</w:t>
            </w:r>
          </w:p>
          <w:p w14:paraId="23A10A66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3.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การนำไปใช้งานจริง</w:t>
            </w:r>
          </w:p>
          <w:p w14:paraId="7418C14B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4. แนวคิดที่มา</w:t>
            </w:r>
          </w:p>
          <w:p w14:paraId="74BC5D11" w14:textId="08C302A1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5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มีระเบียบ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ละเอียด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รอบคอบ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ซื่อสัตย์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มีวินัย</w:t>
            </w:r>
            <w:proofErr w:type="spellEnd"/>
            <w:r w:rsidR="00AA3167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ตรงต่อเวลาและ</w:t>
            </w:r>
            <w:proofErr w:type="spellEnd"/>
            <w:r w:rsidR="00AA3167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มีเจตคติที่ดีต่อวิชาชีพคอมพิวเตอร์</w:t>
            </w:r>
            <w:proofErr w:type="spellEnd"/>
          </w:p>
        </w:tc>
        <w:tc>
          <w:tcPr>
            <w:tcW w:w="2283" w:type="dxa"/>
            <w:vMerge w:val="restart"/>
          </w:tcPr>
          <w:p w14:paraId="794B5B12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เครื่อง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คอมพิวเตอร์</w:t>
            </w:r>
            <w:proofErr w:type="spellEnd"/>
          </w:p>
          <w:p w14:paraId="5AF1B228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Adobe Photoshop</w:t>
            </w:r>
          </w:p>
          <w:p w14:paraId="054C82AD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Adobe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Illustrator</w:t>
            </w:r>
          </w:p>
          <w:p w14:paraId="633DC7AA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-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Blender</w:t>
            </w:r>
          </w:p>
        </w:tc>
        <w:tc>
          <w:tcPr>
            <w:tcW w:w="1770" w:type="dxa"/>
            <w:tcBorders>
              <w:bottom w:val="single" w:sz="4" w:space="0" w:color="auto"/>
              <w:right w:val="single" w:sz="4" w:space="0" w:color="auto"/>
            </w:tcBorders>
          </w:tcPr>
          <w:p w14:paraId="5421B407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- แบบบรรจุภัณฑ์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/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ตัวละครเกม</w:t>
            </w:r>
          </w:p>
        </w:tc>
        <w:tc>
          <w:tcPr>
            <w:tcW w:w="1760" w:type="dxa"/>
            <w:tcBorders>
              <w:left w:val="single" w:sz="4" w:space="0" w:color="auto"/>
              <w:bottom w:val="single" w:sz="4" w:space="0" w:color="auto"/>
            </w:tcBorders>
          </w:tcPr>
          <w:p w14:paraId="2C044045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ประเมินผลการ</w:t>
            </w:r>
            <w:proofErr w:type="spellEnd"/>
          </w:p>
          <w:p w14:paraId="3A2254BC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ทดสอบภาคปฏิบัติ</w:t>
            </w:r>
            <w:proofErr w:type="spellEnd"/>
          </w:p>
          <w:p w14:paraId="52197694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(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ใบงาน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)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ผ่าน</w:t>
            </w:r>
            <w:proofErr w:type="spellEnd"/>
          </w:p>
          <w:p w14:paraId="35E6F424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เกณฑ์ร้อยละ</w:t>
            </w:r>
            <w:proofErr w:type="spellEnd"/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80</w:t>
            </w:r>
          </w:p>
        </w:tc>
      </w:tr>
      <w:tr w:rsidR="00385936" w:rsidRPr="001E1227" w14:paraId="7CAB5A96" w14:textId="77777777" w:rsidTr="002E3A49">
        <w:trPr>
          <w:trHeight w:val="513"/>
        </w:trPr>
        <w:tc>
          <w:tcPr>
            <w:tcW w:w="535" w:type="dxa"/>
            <w:vMerge/>
          </w:tcPr>
          <w:p w14:paraId="06A3815E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  <w:cs/>
              </w:rPr>
            </w:pPr>
          </w:p>
        </w:tc>
        <w:tc>
          <w:tcPr>
            <w:tcW w:w="2437" w:type="dxa"/>
            <w:vMerge/>
          </w:tcPr>
          <w:p w14:paraId="49A6970A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03" w:type="dxa"/>
            <w:vMerge/>
          </w:tcPr>
          <w:p w14:paraId="16FD34B3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0ADB773F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83" w:type="dxa"/>
            <w:vMerge/>
          </w:tcPr>
          <w:p w14:paraId="207A528D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BDBA93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ขั้นตอนการประเมิน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(AG)</w:t>
            </w:r>
          </w:p>
        </w:tc>
      </w:tr>
      <w:tr w:rsidR="00385936" w:rsidRPr="001E1227" w14:paraId="3D59FB16" w14:textId="77777777" w:rsidTr="002E3A49">
        <w:trPr>
          <w:trHeight w:val="1215"/>
        </w:trPr>
        <w:tc>
          <w:tcPr>
            <w:tcW w:w="535" w:type="dxa"/>
            <w:vMerge/>
          </w:tcPr>
          <w:p w14:paraId="54BF2DBE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  <w:cs/>
              </w:rPr>
            </w:pPr>
          </w:p>
        </w:tc>
        <w:tc>
          <w:tcPr>
            <w:tcW w:w="2437" w:type="dxa"/>
            <w:vMerge/>
          </w:tcPr>
          <w:p w14:paraId="454AB89A" w14:textId="77777777" w:rsidR="00385936" w:rsidRPr="001E1227" w:rsidRDefault="00385936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03" w:type="dxa"/>
            <w:vMerge/>
          </w:tcPr>
          <w:p w14:paraId="5E98B8F8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23FCF7CF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83" w:type="dxa"/>
            <w:vMerge/>
          </w:tcPr>
          <w:p w14:paraId="3ABB8163" w14:textId="7777777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2"/>
            <w:tcBorders>
              <w:top w:val="single" w:sz="4" w:space="0" w:color="auto"/>
            </w:tcBorders>
          </w:tcPr>
          <w:p w14:paraId="465F8DDA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จัดห้องทดสอบภาคปฏิบัติโดยการ</w:t>
            </w:r>
            <w:proofErr w:type="spellEnd"/>
          </w:p>
          <w:p w14:paraId="5AD1CAB2" w14:textId="77777777" w:rsidR="00385936" w:rsidRPr="001E1227" w:rsidRDefault="00385936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เตรียมใบงานหรือสถานการณ์จำลอง</w:t>
            </w:r>
            <w:proofErr w:type="spellEnd"/>
          </w:p>
        </w:tc>
      </w:tr>
    </w:tbl>
    <w:p w14:paraId="0299D196" w14:textId="77777777" w:rsidR="00385936" w:rsidRPr="001E1227" w:rsidRDefault="00385936" w:rsidP="0062493A">
      <w:pPr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36694869" w14:textId="77777777" w:rsidR="00385936" w:rsidRPr="001E1227" w:rsidRDefault="00385936" w:rsidP="0062493A">
      <w:pPr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5BE370F8" w14:textId="77777777" w:rsidR="00385936" w:rsidRPr="001E1227" w:rsidRDefault="00385936" w:rsidP="0062493A">
      <w:pPr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0B4F71C3" w14:textId="77777777" w:rsidR="00385936" w:rsidRPr="001E1227" w:rsidRDefault="00385936" w:rsidP="0062493A">
      <w:pPr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092B49F9" w14:textId="77777777" w:rsidR="00385936" w:rsidRPr="001E1227" w:rsidRDefault="00385936" w:rsidP="0062493A">
      <w:pPr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06FFC962" w14:textId="77777777" w:rsidR="00385936" w:rsidRPr="001E1227" w:rsidRDefault="00385936" w:rsidP="0062493A">
      <w:pPr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51649F25" w14:textId="77777777" w:rsidR="00385936" w:rsidRPr="001E1227" w:rsidRDefault="00385936" w:rsidP="0062493A">
      <w:pPr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7EFCDA41" w14:textId="77777777" w:rsidR="00385936" w:rsidRPr="001E1227" w:rsidRDefault="00385936" w:rsidP="0062493A">
      <w:pPr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70248BA8" w14:textId="0DE7B1E1" w:rsidR="00FB39E0" w:rsidRPr="001E1227" w:rsidRDefault="00FB39E0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2973E305" w14:textId="4AC3C226" w:rsidR="0091380F" w:rsidRPr="001E1227" w:rsidRDefault="00152086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16"/>
          <w:szCs w:val="16"/>
        </w:rPr>
      </w:pPr>
      <w:proofErr w:type="spellStart"/>
      <w:r w:rsidRPr="001E1227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หน่วยสมรรถนะที่</w:t>
      </w:r>
      <w:proofErr w:type="spellEnd"/>
      <w:r w:rsidRPr="001E1227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</w:t>
      </w:r>
      <w:r w:rsidR="00997E83" w:rsidRPr="001E1227">
        <w:rPr>
          <w:rFonts w:ascii="TH SarabunPSK" w:eastAsia="Sarabun" w:hAnsi="TH SarabunPSK" w:cs="TH SarabunPSK"/>
          <w:b/>
          <w:color w:val="000000"/>
          <w:sz w:val="32"/>
          <w:szCs w:val="32"/>
        </w:rPr>
        <w:t>2</w:t>
      </w:r>
      <w:r w:rsidRPr="001E1227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</w:t>
      </w:r>
      <w:r w:rsidR="004C122B" w:rsidRPr="001E122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ผลิตสื่อมัลติมีเดียเพื่อการนําเสนอในงานธุรกิจตามหลักการ</w:t>
      </w:r>
      <w:r w:rsidR="004C122B" w:rsidRPr="001E1227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="004C122B" w:rsidRPr="001E122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และการออกแบบส่วนติดต่อผู้ใช้</w:t>
      </w:r>
    </w:p>
    <w:tbl>
      <w:tblPr>
        <w:tblStyle w:val="a0"/>
        <w:tblW w:w="15154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274"/>
        <w:gridCol w:w="3003"/>
        <w:gridCol w:w="3544"/>
        <w:gridCol w:w="2268"/>
        <w:gridCol w:w="1694"/>
        <w:gridCol w:w="1836"/>
      </w:tblGrid>
      <w:tr w:rsidR="002B0F4E" w:rsidRPr="001E1227" w14:paraId="438724D6" w14:textId="77777777" w:rsidTr="004F0AA2">
        <w:trPr>
          <w:trHeight w:val="340"/>
        </w:trPr>
        <w:tc>
          <w:tcPr>
            <w:tcW w:w="535" w:type="dxa"/>
            <w:tcBorders>
              <w:top w:val="single" w:sz="4" w:space="0" w:color="000000"/>
            </w:tcBorders>
          </w:tcPr>
          <w:p w14:paraId="18BDE4AB" w14:textId="77777777" w:rsidR="002B0F4E" w:rsidRPr="001E1227" w:rsidRDefault="002B0F4E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lastRenderedPageBreak/>
              <w:t>ที่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47FA3442" w14:textId="77777777" w:rsidR="002B0F4E" w:rsidRPr="001E1227" w:rsidRDefault="002B0F4E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สมรรถนะย่อย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(EOC)</w:t>
            </w:r>
          </w:p>
        </w:tc>
        <w:tc>
          <w:tcPr>
            <w:tcW w:w="3003" w:type="dxa"/>
            <w:tcBorders>
              <w:top w:val="single" w:sz="4" w:space="0" w:color="000000"/>
            </w:tcBorders>
          </w:tcPr>
          <w:p w14:paraId="64B3B465" w14:textId="77777777" w:rsidR="002B0F4E" w:rsidRPr="001E1227" w:rsidRDefault="002B0F4E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ขอบเขตการปฏิบัติงาน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(R)</w:t>
            </w: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5D1C8086" w14:textId="77777777" w:rsidR="002B0F4E" w:rsidRPr="001E1227" w:rsidRDefault="002B0F4E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เกณฑ์การประเมิน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(PC)</w:t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 w14:paraId="297B7BDC" w14:textId="77777777" w:rsidR="002B0F4E" w:rsidRPr="001E1227" w:rsidRDefault="002B0F4E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เครื่องมืออุปกรณ์</w:t>
            </w:r>
            <w:proofErr w:type="spellEnd"/>
          </w:p>
        </w:tc>
        <w:tc>
          <w:tcPr>
            <w:tcW w:w="3530" w:type="dxa"/>
            <w:gridSpan w:val="2"/>
            <w:tcBorders>
              <w:top w:val="single" w:sz="4" w:space="0" w:color="000000"/>
            </w:tcBorders>
          </w:tcPr>
          <w:p w14:paraId="014B5EF9" w14:textId="77777777" w:rsidR="002B0F4E" w:rsidRPr="001E1227" w:rsidRDefault="002B0F4E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หลักฐาน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br/>
              <w:t>(EV)</w:t>
            </w:r>
          </w:p>
        </w:tc>
      </w:tr>
      <w:tr w:rsidR="002B0F4E" w:rsidRPr="001E1227" w14:paraId="7A129BCE" w14:textId="77777777" w:rsidTr="004F0AA2">
        <w:trPr>
          <w:trHeight w:val="283"/>
        </w:trPr>
        <w:tc>
          <w:tcPr>
            <w:tcW w:w="535" w:type="dxa"/>
            <w:vMerge w:val="restart"/>
          </w:tcPr>
          <w:p w14:paraId="329D104B" w14:textId="448F57BF" w:rsidR="002B0F4E" w:rsidRPr="001E1227" w:rsidRDefault="002B0F4E" w:rsidP="0062493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.1</w:t>
            </w:r>
          </w:p>
        </w:tc>
        <w:tc>
          <w:tcPr>
            <w:tcW w:w="2274" w:type="dxa"/>
            <w:vMerge w:val="restart"/>
          </w:tcPr>
          <w:p w14:paraId="4E86D76D" w14:textId="196A832B" w:rsidR="002B0F4E" w:rsidRPr="001E1227" w:rsidRDefault="00403930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ออกแบบจัดทํา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Story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และจัดทําคลิป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VDO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โฆษณา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Motion Ads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.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/ การออกแบบส่วนติดต่อผู้ใช้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UI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ระบบต่างๆของภายในเกม</w:t>
            </w:r>
          </w:p>
        </w:tc>
        <w:tc>
          <w:tcPr>
            <w:tcW w:w="3003" w:type="dxa"/>
            <w:vMerge w:val="restart"/>
          </w:tcPr>
          <w:p w14:paraId="7169A37E" w14:textId="77777777" w:rsidR="00385936" w:rsidRPr="001E1227" w:rsidRDefault="002B0F4E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="00385936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สร้างและออกแบบสื่อโฆษณาในรูปแบบของ</w:t>
            </w:r>
            <w:r w:rsidR="0038593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Motion Ads.</w:t>
            </w:r>
          </w:p>
          <w:p w14:paraId="6F66FBA3" w14:textId="1519C197" w:rsidR="00385936" w:rsidRPr="001E1227" w:rsidRDefault="0038593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2.</w:t>
            </w:r>
            <w:r w:rsidR="00C540E7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สร้างและออกแบบส่วนติดต่อผู้ใช้งานของระบบเกม</w:t>
            </w:r>
          </w:p>
          <w:p w14:paraId="260343B2" w14:textId="5CD09081" w:rsidR="002B0F4E" w:rsidRPr="001E1227" w:rsidRDefault="002B0F4E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vMerge w:val="restart"/>
          </w:tcPr>
          <w:p w14:paraId="1F308483" w14:textId="6903C06A" w:rsidR="00017C66" w:rsidRPr="001E1227" w:rsidRDefault="00017C6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ความสมบูรณ์หัวข้อ</w:t>
            </w:r>
          </w:p>
          <w:p w14:paraId="23584ACA" w14:textId="77777777" w:rsidR="00017C66" w:rsidRPr="001E1227" w:rsidRDefault="00017C6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ความน่าสนใจ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ความคิดสร้างสรรค์</w:t>
            </w:r>
          </w:p>
          <w:p w14:paraId="0AE52952" w14:textId="77777777" w:rsidR="004F0AA2" w:rsidRPr="001E1227" w:rsidRDefault="00017C6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แนวคิดที่มา</w:t>
            </w:r>
            <w:r w:rsidR="00994E24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การสื่อความหมาย</w:t>
            </w:r>
          </w:p>
          <w:p w14:paraId="0D39FFE0" w14:textId="54A17D2D" w:rsidR="00017C66" w:rsidRPr="001E1227" w:rsidRDefault="004F0AA2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994E24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ชัดเจน</w:t>
            </w:r>
          </w:p>
          <w:p w14:paraId="5BE12610" w14:textId="5913904F" w:rsidR="00017C66" w:rsidRPr="001E1227" w:rsidRDefault="00017C66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เทคนิค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ความยาก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ง่าย</w:t>
            </w:r>
          </w:p>
          <w:p w14:paraId="0D3E991E" w14:textId="50DA2598" w:rsidR="002B0F4E" w:rsidRPr="001E1227" w:rsidRDefault="002B0F4E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5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.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มีระเบียบ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ละเอียด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รอบคอบ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ซื่อสัตย์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มีวินัย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ตรงต่อเวลา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และมีเจตคติที่ดีต่อวิชาชีพคอมพิวเตอร์</w:t>
            </w:r>
            <w:proofErr w:type="spellEnd"/>
          </w:p>
        </w:tc>
        <w:tc>
          <w:tcPr>
            <w:tcW w:w="2268" w:type="dxa"/>
            <w:vMerge w:val="restart"/>
          </w:tcPr>
          <w:p w14:paraId="3584BF48" w14:textId="77777777" w:rsidR="002B0F4E" w:rsidRPr="001E1227" w:rsidRDefault="002B0F4E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ชุดอุปกรณ์คอมพิวเตอร์</w:t>
            </w:r>
            <w:proofErr w:type="spellEnd"/>
          </w:p>
          <w:p w14:paraId="3678EFD5" w14:textId="6CADCEA0" w:rsidR="002B0F4E" w:rsidRPr="001E1227" w:rsidRDefault="00072133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2B0F4E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2B0F4E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Adobe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2B0F4E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Illustrator</w:t>
            </w:r>
          </w:p>
          <w:p w14:paraId="7E6D88F8" w14:textId="62DCC623" w:rsidR="007949A0" w:rsidRPr="001E1227" w:rsidRDefault="00072133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7949A0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949A0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Adobe Photoshop</w:t>
            </w:r>
          </w:p>
          <w:p w14:paraId="71473232" w14:textId="21AE2728" w:rsidR="007949A0" w:rsidRPr="001E1227" w:rsidRDefault="00072133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7949A0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-</w:t>
            </w: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949A0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Microsoft Word</w:t>
            </w:r>
          </w:p>
          <w:p w14:paraId="1CBE3497" w14:textId="0FEA9C40" w:rsidR="007949A0" w:rsidRPr="001E1227" w:rsidRDefault="007949A0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94" w:type="dxa"/>
          </w:tcPr>
          <w:p w14:paraId="7D487608" w14:textId="47E90963" w:rsidR="002B0F4E" w:rsidRPr="001E1227" w:rsidRDefault="002B0F4E" w:rsidP="0062493A">
            <w:pPr>
              <w:tabs>
                <w:tab w:val="left" w:pos="1440"/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  <w:cs/>
              </w:rPr>
            </w:pPr>
            <w:r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="00385936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B705F6"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Book Guide / Game Design Document</w:t>
            </w:r>
          </w:p>
        </w:tc>
        <w:tc>
          <w:tcPr>
            <w:tcW w:w="1836" w:type="dxa"/>
          </w:tcPr>
          <w:p w14:paraId="5FE515AD" w14:textId="77777777" w:rsidR="002B0F4E" w:rsidRPr="001E1227" w:rsidRDefault="002B0F4E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ประเมินผลการ</w:t>
            </w:r>
            <w:proofErr w:type="spellEnd"/>
          </w:p>
          <w:p w14:paraId="727D88F4" w14:textId="77777777" w:rsidR="002B0F4E" w:rsidRPr="001E1227" w:rsidRDefault="002B0F4E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ทดสอบภาคปฏิบัติ</w:t>
            </w:r>
            <w:proofErr w:type="spellEnd"/>
          </w:p>
          <w:p w14:paraId="54FBE330" w14:textId="77777777" w:rsidR="002B0F4E" w:rsidRPr="001E1227" w:rsidRDefault="002B0F4E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(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ใบงาน</w:t>
            </w:r>
            <w:proofErr w:type="spellEnd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 xml:space="preserve">) </w:t>
            </w: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ผ่าน</w:t>
            </w:r>
            <w:proofErr w:type="spellEnd"/>
          </w:p>
          <w:p w14:paraId="5E478DAA" w14:textId="5D24E100" w:rsidR="002B0F4E" w:rsidRPr="001E1227" w:rsidRDefault="002B0F4E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เกณฑ์ร้อยละ</w:t>
            </w:r>
            <w:proofErr w:type="spellEnd"/>
            <w:r w:rsidR="00990592" w:rsidRPr="001E1227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80</w:t>
            </w:r>
          </w:p>
        </w:tc>
      </w:tr>
      <w:tr w:rsidR="002B0F4E" w:rsidRPr="001E1227" w14:paraId="322D4F41" w14:textId="77777777" w:rsidTr="004F0AA2">
        <w:trPr>
          <w:trHeight w:val="283"/>
        </w:trPr>
        <w:tc>
          <w:tcPr>
            <w:tcW w:w="535" w:type="dxa"/>
            <w:vMerge/>
          </w:tcPr>
          <w:p w14:paraId="36F02100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352EDDE2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003" w:type="dxa"/>
            <w:vMerge/>
          </w:tcPr>
          <w:p w14:paraId="6202FB9E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vMerge/>
          </w:tcPr>
          <w:p w14:paraId="277BD868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5529D8DC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2"/>
          </w:tcPr>
          <w:p w14:paraId="417149E9" w14:textId="77777777" w:rsidR="002B0F4E" w:rsidRPr="001E1227" w:rsidRDefault="002B0F4E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ขั้นตอนการประเมิน</w:t>
            </w:r>
            <w:proofErr w:type="spellEnd"/>
            <w:r w:rsidRPr="001E1227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(AG)</w:t>
            </w:r>
          </w:p>
        </w:tc>
      </w:tr>
      <w:tr w:rsidR="002B0F4E" w:rsidRPr="001E1227" w14:paraId="1693B9D8" w14:textId="77777777" w:rsidTr="004F0AA2">
        <w:trPr>
          <w:trHeight w:val="283"/>
        </w:trPr>
        <w:tc>
          <w:tcPr>
            <w:tcW w:w="535" w:type="dxa"/>
            <w:vMerge/>
          </w:tcPr>
          <w:p w14:paraId="0F4641C4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1555A4D1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3003" w:type="dxa"/>
            <w:vMerge/>
          </w:tcPr>
          <w:p w14:paraId="11A0AAA3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vMerge/>
          </w:tcPr>
          <w:p w14:paraId="5BBEF858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484A2C99" w14:textId="77777777" w:rsidR="002B0F4E" w:rsidRPr="001E1227" w:rsidRDefault="002B0F4E" w:rsidP="0062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2"/>
          </w:tcPr>
          <w:p w14:paraId="609DC13F" w14:textId="77777777" w:rsidR="002B0F4E" w:rsidRPr="001E1227" w:rsidRDefault="002B0F4E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จัดห้องทดสอบภาคปฏิบัติโดยการ</w:t>
            </w:r>
            <w:proofErr w:type="spellEnd"/>
          </w:p>
          <w:p w14:paraId="1F0B7BA9" w14:textId="77777777" w:rsidR="002B0F4E" w:rsidRPr="001E1227" w:rsidRDefault="002B0F4E" w:rsidP="0062493A">
            <w:pPr>
              <w:tabs>
                <w:tab w:val="left" w:pos="7200"/>
              </w:tabs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E1227"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  <w:t>เตรียมใบงานหรือสถานการณ์จำลอง</w:t>
            </w:r>
            <w:proofErr w:type="spellEnd"/>
          </w:p>
        </w:tc>
      </w:tr>
    </w:tbl>
    <w:p w14:paraId="64E2B0BD" w14:textId="77777777" w:rsidR="0091380F" w:rsidRPr="001E1227" w:rsidRDefault="0091380F" w:rsidP="0062493A">
      <w:pPr>
        <w:tabs>
          <w:tab w:val="left" w:pos="1440"/>
          <w:tab w:val="left" w:pos="7200"/>
        </w:tabs>
        <w:ind w:right="1206"/>
        <w:jc w:val="both"/>
        <w:rPr>
          <w:rFonts w:ascii="TH SarabunPSK" w:eastAsia="Sarabun" w:hAnsi="TH SarabunPSK" w:cs="TH SarabunPSK"/>
          <w:b/>
          <w:color w:val="000000"/>
          <w:sz w:val="16"/>
          <w:szCs w:val="16"/>
        </w:rPr>
      </w:pPr>
    </w:p>
    <w:p w14:paraId="67A33CA4" w14:textId="77777777" w:rsidR="0091380F" w:rsidRPr="001E1227" w:rsidRDefault="0091380F" w:rsidP="0062493A">
      <w:pPr>
        <w:tabs>
          <w:tab w:val="left" w:pos="1440"/>
          <w:tab w:val="left" w:pos="7200"/>
        </w:tabs>
        <w:ind w:right="1206"/>
        <w:jc w:val="both"/>
        <w:rPr>
          <w:rFonts w:ascii="TH SarabunPSK" w:eastAsia="Sarabun" w:hAnsi="TH SarabunPSK" w:cs="TH SarabunPSK"/>
          <w:b/>
          <w:color w:val="FF0000"/>
          <w:sz w:val="16"/>
          <w:szCs w:val="16"/>
        </w:rPr>
      </w:pPr>
    </w:p>
    <w:p w14:paraId="4884BC3D" w14:textId="7BB4B412" w:rsidR="0091380F" w:rsidRPr="001E1227" w:rsidRDefault="0091380F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FF0000"/>
          <w:sz w:val="32"/>
          <w:szCs w:val="32"/>
        </w:rPr>
      </w:pPr>
    </w:p>
    <w:p w14:paraId="29C5497B" w14:textId="77777777" w:rsidR="006F70A2" w:rsidRPr="001E1227" w:rsidRDefault="006F70A2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7EFD18C5" w14:textId="77777777" w:rsidR="006F70A2" w:rsidRPr="001E1227" w:rsidRDefault="006F70A2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3EF8D544" w14:textId="77777777" w:rsidR="006F70A2" w:rsidRPr="001E1227" w:rsidRDefault="006F70A2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6D27017D" w14:textId="3AAEF9F0" w:rsidR="00FB385A" w:rsidRPr="001E1227" w:rsidRDefault="00FB385A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0FB2FFA3" w14:textId="77777777" w:rsidR="00385936" w:rsidRPr="001E1227" w:rsidRDefault="00385936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3714193F" w14:textId="77777777" w:rsidR="00385936" w:rsidRPr="001E1227" w:rsidRDefault="00385936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7D23F81E" w14:textId="77777777" w:rsidR="00385936" w:rsidRPr="001E1227" w:rsidRDefault="00385936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05A36CF8" w14:textId="69980BEE" w:rsidR="00FB385A" w:rsidRPr="001E1227" w:rsidRDefault="00FB385A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57142270" w14:textId="77777777" w:rsidR="00FB385A" w:rsidRPr="001E1227" w:rsidRDefault="00FB385A" w:rsidP="0062493A">
      <w:pPr>
        <w:tabs>
          <w:tab w:val="left" w:pos="1440"/>
          <w:tab w:val="left" w:pos="7200"/>
        </w:tabs>
        <w:ind w:right="1206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sectPr w:rsidR="00FB385A" w:rsidRPr="001E1227" w:rsidSect="00CD5AA0">
      <w:type w:val="continuous"/>
      <w:pgSz w:w="16838" w:h="11906" w:orient="landscape"/>
      <w:pgMar w:top="851" w:right="1440" w:bottom="204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7820" w14:textId="77777777" w:rsidR="00CF212B" w:rsidRDefault="00CF212B">
      <w:r>
        <w:separator/>
      </w:r>
    </w:p>
  </w:endnote>
  <w:endnote w:type="continuationSeparator" w:id="0">
    <w:p w14:paraId="0D1B3EE4" w14:textId="77777777" w:rsidR="00CF212B" w:rsidRDefault="00CF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124D" w14:textId="77777777" w:rsidR="00CF212B" w:rsidRDefault="00CF212B">
      <w:r>
        <w:separator/>
      </w:r>
    </w:p>
  </w:footnote>
  <w:footnote w:type="continuationSeparator" w:id="0">
    <w:p w14:paraId="704845E1" w14:textId="77777777" w:rsidR="00CF212B" w:rsidRDefault="00CF2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EFB2" w14:textId="77777777" w:rsidR="0091380F" w:rsidRDefault="009138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Sarabun" w:eastAsia="Sarabun" w:hAnsi="Sarabun" w:cs="Sarabun"/>
        <w:color w:val="000000"/>
        <w:sz w:val="32"/>
        <w:szCs w:val="32"/>
      </w:rPr>
    </w:pPr>
  </w:p>
  <w:p w14:paraId="478269D6" w14:textId="77777777" w:rsidR="0091380F" w:rsidRDefault="009138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Sarabun" w:eastAsia="Sarabun" w:hAnsi="Sarabun" w:cs="Sarabun"/>
        <w:color w:val="000000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3C52" w14:textId="77777777" w:rsidR="0091380F" w:rsidRDefault="009138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00B1"/>
    <w:multiLevelType w:val="hybridMultilevel"/>
    <w:tmpl w:val="C9E63BC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0805"/>
    <w:multiLevelType w:val="multilevel"/>
    <w:tmpl w:val="B518D2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B03C6"/>
    <w:multiLevelType w:val="hybridMultilevel"/>
    <w:tmpl w:val="8DF0B340"/>
    <w:lvl w:ilvl="0" w:tplc="B25E5F8A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5727"/>
    <w:multiLevelType w:val="hybridMultilevel"/>
    <w:tmpl w:val="FE525A30"/>
    <w:lvl w:ilvl="0" w:tplc="A7F866BE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22D3F"/>
    <w:multiLevelType w:val="hybridMultilevel"/>
    <w:tmpl w:val="0AEA1DF8"/>
    <w:lvl w:ilvl="0" w:tplc="A9F6BB2C">
      <w:start w:val="1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B587E"/>
    <w:multiLevelType w:val="multilevel"/>
    <w:tmpl w:val="26F00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683214"/>
    <w:multiLevelType w:val="hybridMultilevel"/>
    <w:tmpl w:val="D1E4B846"/>
    <w:lvl w:ilvl="0" w:tplc="E1762CBE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14BC3"/>
    <w:multiLevelType w:val="multilevel"/>
    <w:tmpl w:val="B518D2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D07DF"/>
    <w:multiLevelType w:val="hybridMultilevel"/>
    <w:tmpl w:val="29D090EA"/>
    <w:lvl w:ilvl="0" w:tplc="85EA0ABC">
      <w:start w:val="1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8514B"/>
    <w:multiLevelType w:val="multilevel"/>
    <w:tmpl w:val="C7E29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8855A5"/>
    <w:multiLevelType w:val="hybridMultilevel"/>
    <w:tmpl w:val="4294775E"/>
    <w:lvl w:ilvl="0" w:tplc="77C64F86">
      <w:start w:val="1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B5440"/>
    <w:multiLevelType w:val="multilevel"/>
    <w:tmpl w:val="B518D2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CA2EB2"/>
    <w:multiLevelType w:val="multilevel"/>
    <w:tmpl w:val="B518D2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93843391">
    <w:abstractNumId w:val="11"/>
  </w:num>
  <w:num w:numId="2" w16cid:durableId="2033875782">
    <w:abstractNumId w:val="0"/>
  </w:num>
  <w:num w:numId="3" w16cid:durableId="2131391575">
    <w:abstractNumId w:val="6"/>
  </w:num>
  <w:num w:numId="4" w16cid:durableId="706182214">
    <w:abstractNumId w:val="3"/>
  </w:num>
  <w:num w:numId="5" w16cid:durableId="924145107">
    <w:abstractNumId w:val="10"/>
  </w:num>
  <w:num w:numId="6" w16cid:durableId="1174958569">
    <w:abstractNumId w:val="8"/>
  </w:num>
  <w:num w:numId="7" w16cid:durableId="1279723021">
    <w:abstractNumId w:val="4"/>
  </w:num>
  <w:num w:numId="8" w16cid:durableId="938559549">
    <w:abstractNumId w:val="7"/>
  </w:num>
  <w:num w:numId="9" w16cid:durableId="212618232">
    <w:abstractNumId w:val="12"/>
  </w:num>
  <w:num w:numId="10" w16cid:durableId="2106219689">
    <w:abstractNumId w:val="1"/>
  </w:num>
  <w:num w:numId="11" w16cid:durableId="2098822171">
    <w:abstractNumId w:val="2"/>
  </w:num>
  <w:num w:numId="12" w16cid:durableId="1524662063">
    <w:abstractNumId w:val="5"/>
  </w:num>
  <w:num w:numId="13" w16cid:durableId="1388722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0F"/>
    <w:rsid w:val="000015B5"/>
    <w:rsid w:val="000179A1"/>
    <w:rsid w:val="00017C66"/>
    <w:rsid w:val="00022041"/>
    <w:rsid w:val="0003406A"/>
    <w:rsid w:val="00046239"/>
    <w:rsid w:val="000554D4"/>
    <w:rsid w:val="00070911"/>
    <w:rsid w:val="00072133"/>
    <w:rsid w:val="000779C5"/>
    <w:rsid w:val="00085E8F"/>
    <w:rsid w:val="000A1DE9"/>
    <w:rsid w:val="000A242F"/>
    <w:rsid w:val="000B3385"/>
    <w:rsid w:val="000C6A79"/>
    <w:rsid w:val="000D0172"/>
    <w:rsid w:val="000F6379"/>
    <w:rsid w:val="001038EE"/>
    <w:rsid w:val="00107EB3"/>
    <w:rsid w:val="00126872"/>
    <w:rsid w:val="001509D2"/>
    <w:rsid w:val="00152086"/>
    <w:rsid w:val="00184603"/>
    <w:rsid w:val="00190373"/>
    <w:rsid w:val="001A1DD6"/>
    <w:rsid w:val="001A4F27"/>
    <w:rsid w:val="001B0C0C"/>
    <w:rsid w:val="001B23EE"/>
    <w:rsid w:val="001B4367"/>
    <w:rsid w:val="001C506C"/>
    <w:rsid w:val="001D1138"/>
    <w:rsid w:val="001E1227"/>
    <w:rsid w:val="00206AF4"/>
    <w:rsid w:val="00224962"/>
    <w:rsid w:val="00246F3B"/>
    <w:rsid w:val="00252A2A"/>
    <w:rsid w:val="002562EB"/>
    <w:rsid w:val="002609DC"/>
    <w:rsid w:val="0028576F"/>
    <w:rsid w:val="002A49AA"/>
    <w:rsid w:val="002B0F4E"/>
    <w:rsid w:val="002B6AC8"/>
    <w:rsid w:val="002D018B"/>
    <w:rsid w:val="002E3A49"/>
    <w:rsid w:val="002F5EA1"/>
    <w:rsid w:val="00305A66"/>
    <w:rsid w:val="00315DF7"/>
    <w:rsid w:val="0031646C"/>
    <w:rsid w:val="00321FD9"/>
    <w:rsid w:val="00322596"/>
    <w:rsid w:val="00340E3C"/>
    <w:rsid w:val="00385936"/>
    <w:rsid w:val="0038634C"/>
    <w:rsid w:val="003B6E65"/>
    <w:rsid w:val="003C77C1"/>
    <w:rsid w:val="003E45B9"/>
    <w:rsid w:val="00403930"/>
    <w:rsid w:val="004045B2"/>
    <w:rsid w:val="00410539"/>
    <w:rsid w:val="00425A35"/>
    <w:rsid w:val="00446899"/>
    <w:rsid w:val="0046121D"/>
    <w:rsid w:val="004630E9"/>
    <w:rsid w:val="00486AE4"/>
    <w:rsid w:val="004A0580"/>
    <w:rsid w:val="004B5892"/>
    <w:rsid w:val="004C0542"/>
    <w:rsid w:val="004C122B"/>
    <w:rsid w:val="004C539D"/>
    <w:rsid w:val="004C7CF5"/>
    <w:rsid w:val="004E6995"/>
    <w:rsid w:val="004F0AA2"/>
    <w:rsid w:val="00513DA5"/>
    <w:rsid w:val="00517365"/>
    <w:rsid w:val="005325F9"/>
    <w:rsid w:val="00533226"/>
    <w:rsid w:val="00551F72"/>
    <w:rsid w:val="00581CF5"/>
    <w:rsid w:val="005A107C"/>
    <w:rsid w:val="005A293A"/>
    <w:rsid w:val="005A46FF"/>
    <w:rsid w:val="005A477A"/>
    <w:rsid w:val="005B2C6A"/>
    <w:rsid w:val="005C6D3E"/>
    <w:rsid w:val="005C7526"/>
    <w:rsid w:val="005E0AAE"/>
    <w:rsid w:val="005E4EF2"/>
    <w:rsid w:val="005F082E"/>
    <w:rsid w:val="005F2AD4"/>
    <w:rsid w:val="005F6E3B"/>
    <w:rsid w:val="00600F32"/>
    <w:rsid w:val="0062493A"/>
    <w:rsid w:val="0063444C"/>
    <w:rsid w:val="0064333E"/>
    <w:rsid w:val="006533FD"/>
    <w:rsid w:val="00657E85"/>
    <w:rsid w:val="00673F21"/>
    <w:rsid w:val="00677DA5"/>
    <w:rsid w:val="0069333D"/>
    <w:rsid w:val="006A172C"/>
    <w:rsid w:val="006F0750"/>
    <w:rsid w:val="006F70A2"/>
    <w:rsid w:val="0074499C"/>
    <w:rsid w:val="00750087"/>
    <w:rsid w:val="00754E31"/>
    <w:rsid w:val="00783D11"/>
    <w:rsid w:val="007949A0"/>
    <w:rsid w:val="00795CC6"/>
    <w:rsid w:val="007A350C"/>
    <w:rsid w:val="007A55CD"/>
    <w:rsid w:val="007A5C52"/>
    <w:rsid w:val="007D3BFC"/>
    <w:rsid w:val="008027F1"/>
    <w:rsid w:val="00802D31"/>
    <w:rsid w:val="00806B1F"/>
    <w:rsid w:val="008138A5"/>
    <w:rsid w:val="0082481B"/>
    <w:rsid w:val="00834D55"/>
    <w:rsid w:val="0084407D"/>
    <w:rsid w:val="00880E6B"/>
    <w:rsid w:val="00891D41"/>
    <w:rsid w:val="008C0F0B"/>
    <w:rsid w:val="008C6E69"/>
    <w:rsid w:val="008D1590"/>
    <w:rsid w:val="008F364B"/>
    <w:rsid w:val="00905F75"/>
    <w:rsid w:val="0091380F"/>
    <w:rsid w:val="00917BB6"/>
    <w:rsid w:val="00936B60"/>
    <w:rsid w:val="0095703F"/>
    <w:rsid w:val="00990592"/>
    <w:rsid w:val="00994E24"/>
    <w:rsid w:val="00997E83"/>
    <w:rsid w:val="009A48AB"/>
    <w:rsid w:val="009C6488"/>
    <w:rsid w:val="009D58E8"/>
    <w:rsid w:val="009E1DE5"/>
    <w:rsid w:val="009E3552"/>
    <w:rsid w:val="009E7CE0"/>
    <w:rsid w:val="009F166B"/>
    <w:rsid w:val="00A04DA1"/>
    <w:rsid w:val="00A1069A"/>
    <w:rsid w:val="00A13DD6"/>
    <w:rsid w:val="00A23E28"/>
    <w:rsid w:val="00A3020C"/>
    <w:rsid w:val="00A44175"/>
    <w:rsid w:val="00A65291"/>
    <w:rsid w:val="00A74CA1"/>
    <w:rsid w:val="00AA3167"/>
    <w:rsid w:val="00AB1FAE"/>
    <w:rsid w:val="00AB720A"/>
    <w:rsid w:val="00AC0CB4"/>
    <w:rsid w:val="00AD29AD"/>
    <w:rsid w:val="00B10D33"/>
    <w:rsid w:val="00B12CA0"/>
    <w:rsid w:val="00B365F8"/>
    <w:rsid w:val="00B43FAC"/>
    <w:rsid w:val="00B533A7"/>
    <w:rsid w:val="00B56832"/>
    <w:rsid w:val="00B66EF4"/>
    <w:rsid w:val="00B705F6"/>
    <w:rsid w:val="00B7269B"/>
    <w:rsid w:val="00B72D1D"/>
    <w:rsid w:val="00B74A38"/>
    <w:rsid w:val="00B81CCD"/>
    <w:rsid w:val="00B820C7"/>
    <w:rsid w:val="00B93399"/>
    <w:rsid w:val="00BA71A9"/>
    <w:rsid w:val="00BB6981"/>
    <w:rsid w:val="00BC380C"/>
    <w:rsid w:val="00C052F4"/>
    <w:rsid w:val="00C05654"/>
    <w:rsid w:val="00C10C54"/>
    <w:rsid w:val="00C15858"/>
    <w:rsid w:val="00C17DE5"/>
    <w:rsid w:val="00C32873"/>
    <w:rsid w:val="00C343C2"/>
    <w:rsid w:val="00C37906"/>
    <w:rsid w:val="00C42B38"/>
    <w:rsid w:val="00C540E7"/>
    <w:rsid w:val="00C7228E"/>
    <w:rsid w:val="00C871A5"/>
    <w:rsid w:val="00C94975"/>
    <w:rsid w:val="00CD4D4D"/>
    <w:rsid w:val="00CD5AA0"/>
    <w:rsid w:val="00CE1404"/>
    <w:rsid w:val="00CF212B"/>
    <w:rsid w:val="00D01CA0"/>
    <w:rsid w:val="00D056A0"/>
    <w:rsid w:val="00D106BA"/>
    <w:rsid w:val="00D241AA"/>
    <w:rsid w:val="00D42091"/>
    <w:rsid w:val="00D4263A"/>
    <w:rsid w:val="00D56570"/>
    <w:rsid w:val="00D62514"/>
    <w:rsid w:val="00D67749"/>
    <w:rsid w:val="00D75719"/>
    <w:rsid w:val="00D815D4"/>
    <w:rsid w:val="00D94C1A"/>
    <w:rsid w:val="00DA16FC"/>
    <w:rsid w:val="00DB11FC"/>
    <w:rsid w:val="00DB5D5B"/>
    <w:rsid w:val="00DC39B1"/>
    <w:rsid w:val="00DC774A"/>
    <w:rsid w:val="00DE7412"/>
    <w:rsid w:val="00DF3AD4"/>
    <w:rsid w:val="00E05948"/>
    <w:rsid w:val="00E0684A"/>
    <w:rsid w:val="00E40986"/>
    <w:rsid w:val="00E65616"/>
    <w:rsid w:val="00E6622C"/>
    <w:rsid w:val="00E66894"/>
    <w:rsid w:val="00E977A8"/>
    <w:rsid w:val="00EB1C4C"/>
    <w:rsid w:val="00EC0BDB"/>
    <w:rsid w:val="00EC33DD"/>
    <w:rsid w:val="00EF1F15"/>
    <w:rsid w:val="00F02778"/>
    <w:rsid w:val="00F02E33"/>
    <w:rsid w:val="00F14D02"/>
    <w:rsid w:val="00F609EB"/>
    <w:rsid w:val="00F6676D"/>
    <w:rsid w:val="00F75233"/>
    <w:rsid w:val="00FA045F"/>
    <w:rsid w:val="00FB385A"/>
    <w:rsid w:val="00FB39E0"/>
    <w:rsid w:val="00FB7DC4"/>
    <w:rsid w:val="00FC543E"/>
    <w:rsid w:val="00FE4B17"/>
    <w:rsid w:val="00F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D5E8"/>
  <w15:docId w15:val="{B2BDE434-91B4-4A1A-8780-102C277E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4623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~WRL2626.tmp</Template>
  <TotalTime>42</TotalTime>
  <Pages>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AEKKARAT URAIROT</dc:creator>
  <cp:lastModifiedBy>AEKKARAT URAIROT</cp:lastModifiedBy>
  <cp:revision>4</cp:revision>
  <dcterms:created xsi:type="dcterms:W3CDTF">2024-10-14T05:55:00Z</dcterms:created>
  <dcterms:modified xsi:type="dcterms:W3CDTF">2024-10-14T06:42:00Z</dcterms:modified>
</cp:coreProperties>
</file>